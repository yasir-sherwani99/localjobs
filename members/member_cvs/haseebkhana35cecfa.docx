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432" w:type="dxa"/>
        <w:tblLook w:val="04A0" w:firstRow="1" w:lastRow="0" w:firstColumn="1" w:lastColumn="0" w:noHBand="0" w:noVBand="1"/>
      </w:tblPr>
      <w:tblGrid>
        <w:gridCol w:w="7551"/>
        <w:gridCol w:w="3563"/>
      </w:tblGrid>
      <w:tr w:rsidR="00083491" w:rsidRPr="00FA7B5B" w:rsidTr="003C73AE">
        <w:tc>
          <w:tcPr>
            <w:tcW w:w="7522" w:type="dxa"/>
          </w:tcPr>
          <w:tbl>
            <w:tblPr>
              <w:tblW w:w="7124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7124"/>
            </w:tblGrid>
            <w:tr w:rsidR="00083491" w:rsidRPr="002D44B0" w:rsidTr="0080636F">
              <w:trPr>
                <w:trHeight w:val="1321"/>
              </w:trPr>
              <w:tc>
                <w:tcPr>
                  <w:tcW w:w="7124" w:type="dxa"/>
                  <w:tcBorders>
                    <w:bottom w:val="single" w:sz="8" w:space="0" w:color="AEBAD5"/>
                  </w:tcBorders>
                </w:tcPr>
                <w:p w:rsidR="004F1579" w:rsidRPr="002D44B0" w:rsidRDefault="0066495B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Muhammad Haseeb</w:t>
                  </w:r>
                </w:p>
                <w:p w:rsidR="00083491" w:rsidRPr="002D44B0" w:rsidRDefault="004F1579" w:rsidP="00E13658">
                  <w:pP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Citizenship : </w:t>
                  </w:r>
                  <w:r w:rsidR="00720422" w:rsidRPr="00C20247">
                    <w:rPr>
                      <w:rFonts w:ascii="Arial" w:hAnsi="Arial" w:cs="Arial"/>
                      <w:bCs/>
                      <w:color w:val="6D83B3"/>
                    </w:rPr>
                    <w:t>Pakistan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 :</w:t>
                  </w:r>
                  <w:r w:rsidR="0066495B">
                    <w:rPr>
                      <w:rFonts w:ascii="Arial" w:hAnsi="Arial" w:cs="Arial"/>
                      <w:bCs/>
                      <w:color w:val="6D83B3"/>
                    </w:rPr>
                    <w:t>30 Dec 1992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592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327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Tel :</w:t>
                  </w:r>
                  <w:r w:rsidR="00427FFA">
                    <w:rPr>
                      <w:rFonts w:ascii="Arial" w:hAnsi="Arial" w:cs="Arial"/>
                      <w:bCs/>
                      <w:color w:val="3B3E42"/>
                    </w:rPr>
                    <w:t>0</w:t>
                  </w:r>
                  <w:r w:rsidR="0066495B">
                    <w:rPr>
                      <w:rFonts w:ascii="Arial" w:hAnsi="Arial" w:cs="Arial"/>
                      <w:bCs/>
                      <w:color w:val="3B3E42"/>
                    </w:rPr>
                    <w:t>323-9226769</w:t>
                  </w:r>
                </w:p>
                <w:p w:rsidR="0066495B" w:rsidRPr="0066495B" w:rsidRDefault="0066495B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Tel :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>0333-4866870</w:t>
                  </w:r>
                </w:p>
                <w:p w:rsidR="009F2958" w:rsidRPr="00FA7B5B" w:rsidRDefault="0066495B" w:rsidP="00C42A01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</w:t>
                  </w:r>
                  <w:r w:rsidR="00C42A01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mail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: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haseeebkhan6</w:t>
                  </w:r>
                  <w:r w:rsidR="00A442A2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@gmail</w:t>
                  </w:r>
                  <w:r w:rsidR="00C42A01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1B6EFA">
        <w:tc>
          <w:tcPr>
            <w:tcW w:w="11114" w:type="dxa"/>
            <w:gridSpan w:val="2"/>
          </w:tcPr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37CE6">
        <w:trPr>
          <w:trHeight w:val="1440"/>
        </w:trPr>
        <w:tc>
          <w:tcPr>
            <w:tcW w:w="11114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600"/>
            </w:tblGrid>
            <w:tr w:rsidR="00A34C4E" w:rsidRPr="002D44B0" w:rsidTr="00237CE6">
              <w:trPr>
                <w:trHeight w:val="319"/>
              </w:trPr>
              <w:tc>
                <w:tcPr>
                  <w:tcW w:w="1059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790211">
              <w:trPr>
                <w:trHeight w:val="1188"/>
              </w:trPr>
              <w:tc>
                <w:tcPr>
                  <w:tcW w:w="1059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384" w:type="dxa"/>
                    <w:tblLook w:val="04A0" w:firstRow="1" w:lastRow="0" w:firstColumn="1" w:lastColumn="0" w:noHBand="0" w:noVBand="1"/>
                  </w:tblPr>
                  <w:tblGrid>
                    <w:gridCol w:w="2180"/>
                    <w:gridCol w:w="8204"/>
                  </w:tblGrid>
                  <w:tr w:rsidR="00315076" w:rsidRPr="002D44B0" w:rsidTr="00237CE6">
                    <w:trPr>
                      <w:trHeight w:val="239"/>
                    </w:trPr>
                    <w:tc>
                      <w:tcPr>
                        <w:tcW w:w="2180" w:type="dxa"/>
                      </w:tcPr>
                      <w:p w:rsidR="00315076" w:rsidRPr="00750050" w:rsidRDefault="00315076" w:rsidP="0075005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750050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Objective</w:t>
                        </w:r>
                      </w:p>
                    </w:tc>
                    <w:tc>
                      <w:tcPr>
                        <w:tcW w:w="8204" w:type="dxa"/>
                      </w:tcPr>
                      <w:p w:rsidR="00237CE6" w:rsidRPr="00237CE6" w:rsidRDefault="00237CE6" w:rsidP="00237CE6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 w:rsidRPr="00237CE6">
                          <w:rPr>
                            <w:rFonts w:ascii="Arial" w:hAnsi="Arial" w:cs="Arial"/>
                          </w:rPr>
                          <w:t>My aim is to make myself able to do my work with complete accuracy and with a professional touch. Not only to earn money to improve my skills as much as I can which is my passion from start.</w:t>
                        </w:r>
                      </w:p>
                      <w:p w:rsidR="00315076" w:rsidRPr="00237CE6" w:rsidRDefault="00315076" w:rsidP="00825C3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315076" w:rsidRPr="002D44B0" w:rsidTr="00790211">
                    <w:trPr>
                      <w:trHeight w:val="80"/>
                    </w:trPr>
                    <w:tc>
                      <w:tcPr>
                        <w:tcW w:w="2180" w:type="dxa"/>
                      </w:tcPr>
                      <w:p w:rsidR="00315076" w:rsidRPr="002D44B0" w:rsidRDefault="00315076" w:rsidP="0072042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204" w:type="dxa"/>
                      </w:tcPr>
                      <w:p w:rsidR="00315076" w:rsidRPr="002D44B0" w:rsidRDefault="00315076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1B6EFA">
        <w:tc>
          <w:tcPr>
            <w:tcW w:w="11114" w:type="dxa"/>
            <w:gridSpan w:val="2"/>
          </w:tcPr>
          <w:tbl>
            <w:tblPr>
              <w:tblpPr w:leftFromText="180" w:rightFromText="180" w:vertAnchor="page" w:horzAnchor="margin" w:tblpY="256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614"/>
            </w:tblGrid>
            <w:tr w:rsidR="00947D6B" w:rsidRPr="002D44B0" w:rsidTr="00237CE6">
              <w:trPr>
                <w:trHeight w:val="272"/>
              </w:trPr>
              <w:tc>
                <w:tcPr>
                  <w:tcW w:w="1046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47D6B" w:rsidRPr="002D44B0" w:rsidRDefault="00947D6B" w:rsidP="00947D6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Course Work</w:t>
                  </w:r>
                </w:p>
              </w:tc>
            </w:tr>
            <w:tr w:rsidR="00947D6B" w:rsidRPr="002D44B0" w:rsidTr="00237CE6">
              <w:trPr>
                <w:trHeight w:val="1104"/>
              </w:trPr>
              <w:tc>
                <w:tcPr>
                  <w:tcW w:w="1046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398" w:type="dxa"/>
                    <w:tblLook w:val="04A0" w:firstRow="1" w:lastRow="0" w:firstColumn="1" w:lastColumn="0" w:noHBand="0" w:noVBand="1"/>
                  </w:tblPr>
                  <w:tblGrid>
                    <w:gridCol w:w="2184"/>
                    <w:gridCol w:w="8214"/>
                  </w:tblGrid>
                  <w:tr w:rsidR="00947D6B" w:rsidRPr="002D44B0" w:rsidTr="00237CE6">
                    <w:trPr>
                      <w:trHeight w:val="897"/>
                    </w:trPr>
                    <w:tc>
                      <w:tcPr>
                        <w:tcW w:w="2184" w:type="dxa"/>
                      </w:tcPr>
                      <w:p w:rsidR="00947D6B" w:rsidRPr="00750050" w:rsidRDefault="00947D6B" w:rsidP="000F639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8214" w:type="dxa"/>
                      </w:tcPr>
                      <w:p w:rsidR="00947D6B" w:rsidRPr="001B6EFA" w:rsidRDefault="00947D6B" w:rsidP="003A654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947D6B">
                          <w:rPr>
                            <w:rFonts w:ascii="Arial" w:hAnsi="Arial" w:cs="Arial"/>
                          </w:rPr>
                          <w:t>Object Oriented Programming, Data Structures and Algorithm</w:t>
                        </w:r>
                        <w:r w:rsidR="00874539" w:rsidRPr="00947D6B">
                          <w:rPr>
                            <w:rFonts w:ascii="Arial" w:hAnsi="Arial" w:cs="Arial"/>
                            <w:b/>
                            <w:bCs/>
                          </w:rPr>
                          <w:t>,</w:t>
                        </w:r>
                        <w:r w:rsidR="00874539" w:rsidRPr="00947D6B">
                          <w:rPr>
                            <w:rFonts w:ascii="Arial" w:hAnsi="Arial" w:cs="Arial"/>
                          </w:rPr>
                          <w:t xml:space="preserve"> Software</w:t>
                        </w:r>
                        <w:r w:rsidRPr="00947D6B">
                          <w:rPr>
                            <w:rFonts w:ascii="Arial" w:hAnsi="Arial" w:cs="Arial"/>
                          </w:rPr>
                          <w:t xml:space="preserve"> Engineering</w:t>
                        </w:r>
                        <w:r w:rsidRPr="00947D6B">
                          <w:rPr>
                            <w:rFonts w:ascii="Arial" w:hAnsi="Arial" w:cs="Arial"/>
                            <w:b/>
                            <w:bCs/>
                          </w:rPr>
                          <w:t>,</w:t>
                        </w:r>
                        <w:r w:rsidR="00BC1165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B6EFA" w:rsidRPr="00947D6B">
                          <w:rPr>
                            <w:rFonts w:ascii="Arial" w:hAnsi="Arial" w:cs="Arial"/>
                          </w:rPr>
                          <w:t>Database System</w:t>
                        </w:r>
                        <w:r w:rsidR="001B6EFA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, </w:t>
                        </w:r>
                        <w:r w:rsidR="001B6EFA">
                          <w:rPr>
                            <w:rFonts w:ascii="Arial" w:hAnsi="Arial" w:cs="Arial"/>
                          </w:rPr>
                          <w:t>Database Administration</w:t>
                        </w:r>
                        <w:r w:rsidR="003A6545">
                          <w:rPr>
                            <w:rFonts w:ascii="Arial" w:hAnsi="Arial" w:cs="Arial"/>
                          </w:rPr>
                          <w:t xml:space="preserve">, </w:t>
                        </w:r>
                        <w:r w:rsidR="00E13658">
                          <w:rPr>
                            <w:rFonts w:ascii="Arial" w:hAnsi="Arial" w:cs="Arial"/>
                          </w:rPr>
                          <w:t>Internet Architecture and Protocol</w:t>
                        </w:r>
                        <w:r w:rsidRPr="00947D6B">
                          <w:rPr>
                            <w:rFonts w:ascii="Arial" w:hAnsi="Arial" w:cs="Arial"/>
                          </w:rPr>
                          <w:t xml:space="preserve">, </w:t>
                        </w:r>
                        <w:r w:rsidR="00874539" w:rsidRPr="00947D6B">
                          <w:rPr>
                            <w:rFonts w:ascii="Arial" w:hAnsi="Arial" w:cs="Arial"/>
                          </w:rPr>
                          <w:t>Operating System</w:t>
                        </w:r>
                        <w:r w:rsidR="00E13658">
                          <w:rPr>
                            <w:rFonts w:ascii="Arial" w:hAnsi="Arial" w:cs="Arial"/>
                          </w:rPr>
                          <w:t>, Web Engineering, Advanced Web Applications.</w:t>
                        </w:r>
                      </w:p>
                    </w:tc>
                  </w:tr>
                  <w:tr w:rsidR="00947D6B" w:rsidRPr="002D44B0" w:rsidTr="00237CE6">
                    <w:trPr>
                      <w:trHeight w:val="150"/>
                    </w:trPr>
                    <w:tc>
                      <w:tcPr>
                        <w:tcW w:w="2184" w:type="dxa"/>
                      </w:tcPr>
                      <w:p w:rsidR="00947D6B" w:rsidRPr="002D44B0" w:rsidRDefault="00947D6B" w:rsidP="00947D6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214" w:type="dxa"/>
                      </w:tcPr>
                      <w:p w:rsidR="00947D6B" w:rsidRPr="002D44B0" w:rsidRDefault="00947D6B" w:rsidP="00947D6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947D6B" w:rsidRPr="002D44B0" w:rsidRDefault="00947D6B" w:rsidP="00947D6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page" w:horzAnchor="margin" w:tblpY="1981"/>
              <w:tblOverlap w:val="never"/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617"/>
            </w:tblGrid>
            <w:tr w:rsidR="00315076" w:rsidRPr="002D44B0" w:rsidTr="00237CE6">
              <w:trPr>
                <w:trHeight w:val="337"/>
              </w:trPr>
              <w:tc>
                <w:tcPr>
                  <w:tcW w:w="1061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37CE6">
              <w:trPr>
                <w:trHeight w:val="2497"/>
              </w:trPr>
              <w:tc>
                <w:tcPr>
                  <w:tcW w:w="1061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750050" w:rsidRDefault="00315076" w:rsidP="00237CE6">
                  <w:pPr>
                    <w:spacing w:before="80" w:after="12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750050">
                    <w:rPr>
                      <w:rFonts w:ascii="Arial" w:hAnsi="Arial" w:cs="Arial"/>
                      <w:bCs/>
                      <w:color w:val="000000" w:themeColor="text1"/>
                    </w:rPr>
                    <w:t>Proficient or familiar with a vast array of programming languages, concepts and technologies, including:</w:t>
                  </w:r>
                </w:p>
                <w:tbl>
                  <w:tblPr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2715"/>
                    <w:gridCol w:w="7678"/>
                  </w:tblGrid>
                  <w:tr w:rsidR="00750050" w:rsidRPr="00750050" w:rsidTr="00237CE6">
                    <w:trPr>
                      <w:trHeight w:val="249"/>
                    </w:trPr>
                    <w:tc>
                      <w:tcPr>
                        <w:tcW w:w="2715" w:type="dxa"/>
                        <w:tcBorders>
                          <w:right w:val="single" w:sz="4" w:space="0" w:color="6D83B3"/>
                        </w:tcBorders>
                      </w:tcPr>
                      <w:p w:rsidR="000F546D" w:rsidRPr="00750050" w:rsidRDefault="009A6DD4" w:rsidP="009A6DD4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Programming </w:t>
                        </w:r>
                        <w:r w:rsidR="000F546D" w:rsidRPr="00750050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languages</w:t>
                        </w:r>
                      </w:p>
                    </w:tc>
                    <w:tc>
                      <w:tcPr>
                        <w:tcW w:w="7678" w:type="dxa"/>
                        <w:tcBorders>
                          <w:left w:val="single" w:sz="4" w:space="0" w:color="6D83B3"/>
                        </w:tcBorders>
                      </w:tcPr>
                      <w:p w:rsidR="007E4EB4" w:rsidRPr="00750050" w:rsidRDefault="001B6EFA" w:rsidP="00763F76">
                        <w:pPr>
                          <w:tabs>
                            <w:tab w:val="left" w:pos="3294"/>
                          </w:tabs>
                          <w:spacing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C#,</w:t>
                        </w:r>
                        <w:r w:rsidR="00763F76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ASP.NET</w:t>
                        </w:r>
                        <w:r w:rsidR="00CF4147" w:rsidRPr="00CF4147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,</w:t>
                        </w:r>
                        <w:r w:rsidR="00D70906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SQL 2012</w:t>
                        </w:r>
                        <w:r w:rsidR="00A065AD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,</w:t>
                        </w:r>
                        <w:r w:rsidR="00CF4147" w:rsidRPr="00CF4147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</w:t>
                        </w:r>
                        <w:r w:rsidR="0066495B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JavaScript, HTML</w:t>
                        </w:r>
                        <w:r w:rsidR="00922130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, </w:t>
                        </w:r>
                        <w:r w:rsidR="00D70906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JQuery</w:t>
                        </w:r>
                        <w:r w:rsidR="00CF4147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,</w:t>
                        </w:r>
                        <w:r w:rsidR="00D70906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java, CSS, PHP</w:t>
                        </w:r>
                      </w:p>
                    </w:tc>
                  </w:tr>
                  <w:tr w:rsidR="00750050" w:rsidRPr="00750050" w:rsidTr="00237CE6">
                    <w:trPr>
                      <w:trHeight w:val="1017"/>
                    </w:trPr>
                    <w:tc>
                      <w:tcPr>
                        <w:tcW w:w="2715" w:type="dxa"/>
                        <w:tcBorders>
                          <w:right w:val="single" w:sz="4" w:space="0" w:color="6D83B3"/>
                        </w:tcBorders>
                      </w:tcPr>
                      <w:p w:rsidR="008843DE" w:rsidRDefault="008843DE" w:rsidP="008843DE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</w:p>
                      <w:p w:rsidR="000F546D" w:rsidRDefault="0038336C" w:rsidP="008843DE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750050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Tool</w:t>
                        </w:r>
                        <w:r w:rsidR="00654E20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s</w:t>
                        </w:r>
                        <w:r w:rsidRPr="00750050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/Technologies</w:t>
                        </w:r>
                      </w:p>
                      <w:p w:rsidR="00AB6CDD" w:rsidRDefault="00AB6CDD" w:rsidP="008843DE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</w:p>
                      <w:p w:rsidR="00AB6CDD" w:rsidRDefault="00AB6CDD" w:rsidP="008843DE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Frameworks</w:t>
                        </w:r>
                      </w:p>
                      <w:p w:rsidR="004164FA" w:rsidRDefault="004164FA" w:rsidP="008843DE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</w:p>
                      <w:p w:rsidR="004164FA" w:rsidRPr="00750050" w:rsidRDefault="004164FA" w:rsidP="008843DE">
                        <w:pPr>
                          <w:spacing w:after="4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Database</w:t>
                        </w:r>
                      </w:p>
                    </w:tc>
                    <w:tc>
                      <w:tcPr>
                        <w:tcW w:w="7678" w:type="dxa"/>
                        <w:tcBorders>
                          <w:left w:val="single" w:sz="4" w:space="0" w:color="6D83B3"/>
                        </w:tcBorders>
                      </w:tcPr>
                      <w:p w:rsidR="00FB7B6B" w:rsidRDefault="00763F76" w:rsidP="0038336C">
                        <w:pPr>
                          <w:spacing w:after="40" w:line="240" w:lineRule="auto"/>
                          <w:ind w:right="-1809"/>
                          <w:jc w:val="left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</w:p>
                      <w:p w:rsidR="008440BB" w:rsidRDefault="00DB22B8" w:rsidP="006A0C47">
                        <w:pPr>
                          <w:spacing w:after="40" w:line="240" w:lineRule="auto"/>
                          <w:ind w:right="-1809"/>
                          <w:jc w:val="left"/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Microsoft Visual C#</w:t>
                        </w:r>
                        <w:r w:rsidR="00E13658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</w:t>
                        </w:r>
                        <w:r w:rsidR="00237CE6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</w:t>
                        </w:r>
                        <w:r w:rsidR="00724166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Microsoft Visual Studio, </w:t>
                        </w:r>
                        <w:r w:rsidR="00D70906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Dreamweaver, </w:t>
                        </w:r>
                      </w:p>
                      <w:p w:rsidR="00AB6CDD" w:rsidRDefault="00AB6CDD" w:rsidP="006A0C47">
                        <w:pPr>
                          <w:spacing w:after="40" w:line="240" w:lineRule="auto"/>
                          <w:ind w:right="-1809"/>
                          <w:jc w:val="left"/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</w:pPr>
                      </w:p>
                      <w:p w:rsidR="00AB6CDD" w:rsidRDefault="00AB6CDD" w:rsidP="006A0C47">
                        <w:pPr>
                          <w:spacing w:after="40" w:line="240" w:lineRule="auto"/>
                          <w:ind w:right="-1809"/>
                          <w:jc w:val="left"/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</w:pPr>
                        <w:r w:rsidRPr="00AB6CDD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Entity Framework</w:t>
                        </w:r>
                      </w:p>
                      <w:p w:rsidR="004164FA" w:rsidRDefault="004164FA" w:rsidP="006A0C47">
                        <w:pPr>
                          <w:spacing w:after="40" w:line="240" w:lineRule="auto"/>
                          <w:ind w:right="-1809"/>
                          <w:jc w:val="left"/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</w:pPr>
                      </w:p>
                      <w:p w:rsidR="004164FA" w:rsidRPr="004164FA" w:rsidRDefault="00D70906" w:rsidP="006A0C47">
                        <w:pPr>
                          <w:spacing w:after="40" w:line="240" w:lineRule="auto"/>
                          <w:ind w:right="-1809"/>
                          <w:jc w:val="left"/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SQL Server 2012</w:t>
                        </w:r>
                        <w:r w:rsidR="0066495B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,  Oracle(</w:t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10G,</w:t>
                        </w:r>
                        <w:r w:rsidR="0066495B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11G)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F24AF3" w:rsidRPr="002D44B0" w:rsidTr="001B6EFA">
        <w:tc>
          <w:tcPr>
            <w:tcW w:w="11114" w:type="dxa"/>
            <w:gridSpan w:val="2"/>
          </w:tcPr>
          <w:p w:rsidR="00F24AF3" w:rsidRDefault="00F24AF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115"/>
              <w:tblOverlap w:val="never"/>
              <w:tblW w:w="1059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593"/>
            </w:tblGrid>
            <w:tr w:rsidR="003C73AE" w:rsidRPr="002D44B0" w:rsidTr="003C73AE">
              <w:trPr>
                <w:trHeight w:val="100"/>
              </w:trPr>
              <w:tc>
                <w:tcPr>
                  <w:tcW w:w="105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C73AE" w:rsidRPr="002D44B0" w:rsidRDefault="003C73AE" w:rsidP="003C73AE">
                  <w:pPr>
                    <w:spacing w:after="0" w:line="240" w:lineRule="auto"/>
                    <w:ind w:right="-2828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Project</w:t>
                  </w:r>
                </w:p>
              </w:tc>
            </w:tr>
            <w:tr w:rsidR="003C73AE" w:rsidRPr="002D44B0" w:rsidTr="003C73AE">
              <w:trPr>
                <w:trHeight w:val="11"/>
              </w:trPr>
              <w:tc>
                <w:tcPr>
                  <w:tcW w:w="105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pPr w:leftFromText="180" w:rightFromText="180" w:vertAnchor="page" w:horzAnchor="margin" w:tblpY="1"/>
                    <w:tblOverlap w:val="never"/>
                    <w:tblW w:w="10268" w:type="dxa"/>
                    <w:tblLook w:val="04A0" w:firstRow="1" w:lastRow="0" w:firstColumn="1" w:lastColumn="0" w:noHBand="0" w:noVBand="1"/>
                  </w:tblPr>
                  <w:tblGrid>
                    <w:gridCol w:w="9360"/>
                    <w:gridCol w:w="381"/>
                    <w:gridCol w:w="527"/>
                  </w:tblGrid>
                  <w:tr w:rsidR="003C73AE" w:rsidRPr="00504C88" w:rsidTr="00D67E09">
                    <w:trPr>
                      <w:trHeight w:val="147"/>
                    </w:trPr>
                    <w:tc>
                      <w:tcPr>
                        <w:tcW w:w="9360" w:type="dxa"/>
                      </w:tcPr>
                      <w:p w:rsidR="003C73AE" w:rsidRPr="001C47FA" w:rsidRDefault="003C73AE" w:rsidP="003C73AE">
                        <w:pPr>
                          <w:tabs>
                            <w:tab w:val="left" w:pos="2445"/>
                            <w:tab w:val="center" w:pos="4689"/>
                          </w:tabs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hd w:val="clear" w:color="auto" w:fill="FFFFFF"/>
                          </w:rPr>
                          <w:tab/>
                        </w:r>
                        <w:r w:rsidRPr="001C47FA">
                          <w:rPr>
                            <w:rFonts w:ascii="Arial" w:hAnsi="Arial" w:cs="Arial"/>
                            <w:b/>
                            <w:color w:val="000000"/>
                            <w:shd w:val="clear" w:color="auto" w:fill="FFFFFF"/>
                          </w:rPr>
                          <w:t xml:space="preserve">Project: Online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hd w:val="clear" w:color="auto" w:fill="FFFFFF"/>
                          </w:rPr>
                          <w:t xml:space="preserve">Admission </w:t>
                        </w:r>
                        <w:r w:rsidRPr="001C47FA">
                          <w:rPr>
                            <w:rFonts w:ascii="Arial" w:hAnsi="Arial" w:cs="Arial"/>
                            <w:b/>
                            <w:color w:val="000000"/>
                            <w:shd w:val="clear" w:color="auto" w:fill="FFFFFF"/>
                          </w:rPr>
                          <w:t>System</w:t>
                        </w:r>
                      </w:p>
                      <w:p w:rsidR="003C73AE" w:rsidRDefault="003C73AE" w:rsidP="003C73AE">
                        <w:pPr>
                          <w:spacing w:after="0" w:line="240" w:lineRule="auto"/>
                          <w:ind w:left="90"/>
                          <w:jc w:val="center"/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Team size: 2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  Front End: C#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    Back End: SQL</w:t>
                        </w:r>
                      </w:p>
                      <w:p w:rsidR="00CC04FB" w:rsidRPr="007F0357" w:rsidRDefault="00CC04FB" w:rsidP="00CC04F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</w:pPr>
                        <w:r w:rsidRPr="00A84A57">
                          <w:rPr>
                            <w:rFonts w:ascii="Arial" w:hAnsi="Arial" w:cs="Arial"/>
                            <w:b/>
                            <w:color w:val="000000"/>
                            <w:shd w:val="clear" w:color="auto" w:fill="FFFFFF"/>
                          </w:rPr>
                          <w:t xml:space="preserve">Tools &amp; Technologies: </w:t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Microsoft vis</w:t>
                        </w:r>
                        <w:r w:rsidRPr="00A84A57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ual studio </w:t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2012</w:t>
                        </w:r>
                        <w:r w:rsidRPr="00A84A57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, ASP.net, c#.net, MS</w:t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Pr="00A84A57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SQL</w:t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</w:t>
                        </w:r>
                        <w:r w:rsidRPr="00A84A57"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>Server</w:t>
                        </w:r>
                        <w:r>
                          <w:rPr>
                            <w:rFonts w:ascii="Arial" w:hAnsi="Arial" w:cs="Arial"/>
                            <w:color w:val="000000"/>
                            <w:shd w:val="clear" w:color="auto" w:fill="FFFFFF"/>
                          </w:rPr>
                          <w:t xml:space="preserve"> 2008</w:t>
                        </w:r>
                      </w:p>
                      <w:p w:rsidR="00CC04FB" w:rsidRDefault="00CC04FB" w:rsidP="00CC04FB">
                        <w:pPr>
                          <w:pStyle w:val="ListParagraph"/>
                          <w:spacing w:after="0" w:line="240" w:lineRule="auto"/>
                          <w:ind w:left="960"/>
                          <w:rPr>
                            <w:rFonts w:ascii="Arial" w:hAnsi="Arial" w:cs="Arial"/>
                            <w:b/>
                            <w:color w:val="000000"/>
                          </w:rPr>
                        </w:pPr>
                      </w:p>
                      <w:p w:rsidR="00CC04FB" w:rsidRDefault="00CC04FB" w:rsidP="00CC04F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6950E8">
                          <w:rPr>
                            <w:rFonts w:ascii="Arial" w:hAnsi="Arial" w:cs="Arial"/>
                            <w:b/>
                            <w:color w:val="000000"/>
                          </w:rPr>
                          <w:t>My Role: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In this p</w:t>
                        </w:r>
                        <w:r w:rsidRPr="006950E8">
                          <w:rPr>
                            <w:rFonts w:ascii="Arial" w:hAnsi="Arial" w:cs="Arial"/>
                            <w:color w:val="000000"/>
                          </w:rPr>
                          <w:t>roject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>,</w:t>
                        </w:r>
                        <w:r w:rsidRPr="006950E8">
                          <w:rPr>
                            <w:rFonts w:ascii="Arial" w:hAnsi="Arial" w:cs="Arial"/>
                            <w:color w:val="000000"/>
                          </w:rPr>
                          <w:t xml:space="preserve"> I did backend design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>;</w:t>
                        </w:r>
                        <w:r w:rsidRPr="006950E8">
                          <w:rPr>
                            <w:rFonts w:ascii="Arial" w:hAnsi="Arial" w:cs="Arial"/>
                            <w:color w:val="000000"/>
                          </w:rPr>
                          <w:t xml:space="preserve"> database 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was designed </w:t>
                        </w:r>
                        <w:r w:rsidRPr="006950E8">
                          <w:rPr>
                            <w:rFonts w:ascii="Arial" w:hAnsi="Arial" w:cs="Arial"/>
                            <w:color w:val="000000"/>
                          </w:rPr>
                          <w:t xml:space="preserve">according to requirement to my 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>p</w:t>
                        </w:r>
                        <w:r w:rsidRPr="006950E8">
                          <w:rPr>
                            <w:rFonts w:ascii="Arial" w:hAnsi="Arial" w:cs="Arial"/>
                            <w:color w:val="000000"/>
                          </w:rPr>
                          <w:t xml:space="preserve">roject. </w:t>
                        </w:r>
                        <w:bookmarkStart w:id="0" w:name="_GoBack"/>
                        <w:bookmarkEnd w:id="0"/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Also worked in </w:t>
                        </w:r>
                        <w:r w:rsidRPr="006950E8">
                          <w:rPr>
                            <w:rFonts w:ascii="Arial" w:hAnsi="Arial" w:cs="Arial"/>
                            <w:color w:val="000000"/>
                          </w:rPr>
                          <w:t>C#</w:t>
                        </w:r>
                        <w:r>
                          <w:rPr>
                            <w:rFonts w:ascii="Arial" w:hAnsi="Arial" w:cs="Arial"/>
                            <w:color w:val="000000"/>
                          </w:rPr>
                          <w:t xml:space="preserve"> in front-end application.  And I worked in ASP.NET for development of web pages.</w:t>
                        </w:r>
                      </w:p>
                      <w:p w:rsidR="00CC04FB" w:rsidRPr="008D00A0" w:rsidRDefault="00CC04FB" w:rsidP="00CC04FB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</w:p>
                      <w:p w:rsidR="00CC04FB" w:rsidRPr="00A75286" w:rsidRDefault="00CC04FB" w:rsidP="00E7637B">
                        <w:pPr>
                          <w:rPr>
                            <w:rFonts w:ascii="Arial" w:hAnsi="Arial" w:cs="Arial"/>
                          </w:rPr>
                        </w:pPr>
                        <w:r w:rsidRPr="00A75286">
                          <w:rPr>
                            <w:rFonts w:ascii="Arial" w:hAnsi="Arial" w:cs="Arial"/>
                            <w:b/>
                          </w:rPr>
                          <w:t xml:space="preserve">Project Description: </w:t>
                        </w:r>
                        <w:r w:rsidRPr="00A75286">
                          <w:rPr>
                            <w:rFonts w:ascii="Arial" w:hAnsi="Arial" w:cs="Arial"/>
                          </w:rPr>
                          <w:t xml:space="preserve">Online </w:t>
                        </w:r>
                        <w:r w:rsidR="00E7637B" w:rsidRPr="00A75286">
                          <w:rPr>
                            <w:rFonts w:ascii="Arial" w:hAnsi="Arial" w:cs="Arial"/>
                          </w:rPr>
                          <w:t xml:space="preserve">Admission </w:t>
                        </w:r>
                        <w:r w:rsidRPr="00A75286">
                          <w:rPr>
                            <w:rFonts w:ascii="Arial" w:hAnsi="Arial" w:cs="Arial"/>
                          </w:rPr>
                          <w:t xml:space="preserve">system is a web based software solution to provide facility </w:t>
                        </w:r>
                        <w:r w:rsidR="00D67E09" w:rsidRPr="00A75286">
                          <w:rPr>
                            <w:rFonts w:ascii="Arial" w:hAnsi="Arial" w:cs="Arial"/>
                          </w:rPr>
                          <w:t>online admission</w:t>
                        </w:r>
                        <w:r w:rsidR="00D67E09">
                          <w:rPr>
                            <w:rFonts w:ascii="Arial" w:hAnsi="Arial" w:cs="Arial"/>
                          </w:rPr>
                          <w:t xml:space="preserve"> for</w:t>
                        </w:r>
                        <w:r w:rsidR="008F5C18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67E09">
                          <w:rPr>
                            <w:rFonts w:ascii="Arial" w:hAnsi="Arial" w:cs="Arial"/>
                          </w:rPr>
                          <w:t>Students</w:t>
                        </w:r>
                        <w:r w:rsidR="00A75286">
                          <w:rPr>
                            <w:rFonts w:ascii="Arial" w:hAnsi="Arial" w:cs="Arial"/>
                          </w:rPr>
                          <w:t>.</w:t>
                        </w:r>
                        <w:r w:rsidRPr="00A75286">
                          <w:rPr>
                            <w:rFonts w:ascii="Arial" w:hAnsi="Arial" w:cs="Arial"/>
                          </w:rPr>
                          <w:t xml:space="preserve"> Following are the major modules of this software.  </w:t>
                        </w:r>
                      </w:p>
                      <w:p w:rsidR="00CC04FB" w:rsidRPr="00A75286" w:rsidRDefault="00CC04FB" w:rsidP="00CC04FB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A75286">
                          <w:rPr>
                            <w:rFonts w:ascii="Arial" w:hAnsi="Arial" w:cs="Arial"/>
                            <w:color w:val="000000"/>
                          </w:rPr>
                          <w:t>Administration</w:t>
                        </w:r>
                      </w:p>
                      <w:p w:rsidR="00CC04FB" w:rsidRPr="00A75286" w:rsidRDefault="00A75286" w:rsidP="00CC04FB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A75286">
                          <w:rPr>
                            <w:rFonts w:ascii="Arial" w:hAnsi="Arial" w:cs="Arial"/>
                            <w:color w:val="000000"/>
                          </w:rPr>
                          <w:t>Online Admission</w:t>
                        </w:r>
                      </w:p>
                      <w:p w:rsidR="00CC04FB" w:rsidRPr="00A75286" w:rsidRDefault="00A75286" w:rsidP="00CC04FB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000000"/>
                          </w:rPr>
                        </w:pPr>
                        <w:r w:rsidRPr="00A75286">
                          <w:rPr>
                            <w:rFonts w:ascii="Arial" w:hAnsi="Arial" w:cs="Arial"/>
                            <w:color w:val="000000"/>
                          </w:rPr>
                          <w:t>Reporting</w:t>
                        </w:r>
                      </w:p>
                      <w:p w:rsidR="003C73AE" w:rsidRPr="00E7637B" w:rsidRDefault="00CC04FB" w:rsidP="00CC04FB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 w:rsidRPr="00E7637B">
                          <w:rPr>
                            <w:rFonts w:ascii="Arial" w:hAnsi="Arial" w:cs="Arial"/>
                            <w:color w:val="000000"/>
                          </w:rPr>
                          <w:t xml:space="preserve">    </w:t>
                        </w:r>
                      </w:p>
                      <w:p w:rsidR="00CC04FB" w:rsidRPr="00750050" w:rsidRDefault="00CC04FB" w:rsidP="003C73AE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81" w:type="dxa"/>
                      </w:tcPr>
                      <w:p w:rsidR="003C73AE" w:rsidRPr="00504C88" w:rsidRDefault="003C73AE" w:rsidP="003C73AE">
                        <w:pPr>
                          <w:pStyle w:val="Heading3"/>
                          <w:shd w:val="clear" w:color="auto" w:fill="FFFFFF"/>
                          <w:spacing w:line="255" w:lineRule="atLeast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484848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527" w:type="dxa"/>
                      </w:tcPr>
                      <w:p w:rsidR="003C73AE" w:rsidRPr="00504C88" w:rsidRDefault="003C73AE" w:rsidP="003C73A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p w:rsidR="003C73AE" w:rsidRPr="002D44B0" w:rsidRDefault="003C73AE" w:rsidP="003C73A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1B6EFA" w:rsidRDefault="001B6E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3AE" w:rsidRDefault="003C73A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C73AE" w:rsidRDefault="003C73A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-419"/>
              <w:tblOverlap w:val="never"/>
              <w:tblW w:w="1061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612"/>
            </w:tblGrid>
            <w:tr w:rsidR="003C73AE" w:rsidRPr="002D44B0" w:rsidTr="003C73AE">
              <w:trPr>
                <w:trHeight w:val="312"/>
              </w:trPr>
              <w:tc>
                <w:tcPr>
                  <w:tcW w:w="1061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C73AE" w:rsidRPr="002D44B0" w:rsidRDefault="003C73AE" w:rsidP="003C73A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lastRenderedPageBreak/>
                    <w:t>Academic Qualification:</w:t>
                  </w:r>
                </w:p>
              </w:tc>
            </w:tr>
            <w:tr w:rsidR="003C73AE" w:rsidRPr="002D44B0" w:rsidTr="003C73AE">
              <w:trPr>
                <w:trHeight w:val="295"/>
              </w:trPr>
              <w:tc>
                <w:tcPr>
                  <w:tcW w:w="1061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Style w:val="LightList1"/>
                    <w:tblpPr w:leftFromText="180" w:rightFromText="180" w:vertAnchor="text" w:horzAnchor="margin" w:tblpY="-56"/>
                    <w:tblOverlap w:val="never"/>
                    <w:tblW w:w="10290" w:type="dxa"/>
                    <w:tblLook w:val="04A0" w:firstRow="1" w:lastRow="0" w:firstColumn="1" w:lastColumn="0" w:noHBand="0" w:noVBand="1"/>
                  </w:tblPr>
                  <w:tblGrid>
                    <w:gridCol w:w="2183"/>
                    <w:gridCol w:w="2553"/>
                    <w:gridCol w:w="3660"/>
                    <w:gridCol w:w="1894"/>
                  </w:tblGrid>
                  <w:tr w:rsidR="003C73AE" w:rsidTr="003C73A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5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83" w:type="dxa"/>
                      </w:tcPr>
                      <w:p w:rsidR="003C73AE" w:rsidRPr="002D5052" w:rsidRDefault="003C73AE" w:rsidP="003C73AE">
                        <w:pPr>
                          <w:jc w:val="center"/>
                          <w:rPr>
                            <w:rFonts w:ascii="Arial" w:hAnsi="Arial" w:cs="Arial"/>
                            <w:b w:val="0"/>
                            <w:sz w:val="20"/>
                            <w:szCs w:val="20"/>
                          </w:rPr>
                        </w:pPr>
                        <w:r w:rsidRPr="002D5052">
                          <w:rPr>
                            <w:rFonts w:ascii="Arial" w:hAnsi="Arial" w:cs="Arial"/>
                            <w:b w:val="0"/>
                            <w:sz w:val="20"/>
                            <w:szCs w:val="20"/>
                          </w:rPr>
                          <w:t>Qualification</w:t>
                        </w:r>
                      </w:p>
                    </w:tc>
                    <w:tc>
                      <w:tcPr>
                        <w:tcW w:w="2553" w:type="dxa"/>
                      </w:tcPr>
                      <w:p w:rsidR="003C73AE" w:rsidRPr="002D5052" w:rsidRDefault="003C73AE" w:rsidP="003C73AE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b w:val="0"/>
                            <w:sz w:val="20"/>
                            <w:szCs w:val="20"/>
                          </w:rPr>
                        </w:pPr>
                        <w:r w:rsidRPr="002D5052">
                          <w:rPr>
                            <w:rFonts w:ascii="Arial" w:hAnsi="Arial" w:cs="Arial"/>
                            <w:b w:val="0"/>
                            <w:sz w:val="20"/>
                            <w:szCs w:val="20"/>
                          </w:rPr>
                          <w:t>Year</w:t>
                        </w:r>
                      </w:p>
                    </w:tc>
                    <w:tc>
                      <w:tcPr>
                        <w:tcW w:w="3660" w:type="dxa"/>
                      </w:tcPr>
                      <w:p w:rsidR="003C73AE" w:rsidRPr="002D5052" w:rsidRDefault="003C73AE" w:rsidP="003C73AE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 w:rsidRPr="002D5052">
                          <w:t>Institute</w:t>
                        </w:r>
                      </w:p>
                    </w:tc>
                    <w:tc>
                      <w:tcPr>
                        <w:tcW w:w="1894" w:type="dxa"/>
                      </w:tcPr>
                      <w:p w:rsidR="003C73AE" w:rsidRPr="002D5052" w:rsidRDefault="003C73AE" w:rsidP="003C73AE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b w:val="0"/>
                            <w:sz w:val="20"/>
                            <w:szCs w:val="20"/>
                          </w:rPr>
                        </w:pPr>
                        <w:r w:rsidRPr="002D5052">
                          <w:rPr>
                            <w:rFonts w:ascii="Arial" w:hAnsi="Arial" w:cs="Arial"/>
                            <w:b w:val="0"/>
                            <w:sz w:val="20"/>
                            <w:szCs w:val="20"/>
                          </w:rPr>
                          <w:t>Grades / Marks</w:t>
                        </w:r>
                      </w:p>
                    </w:tc>
                  </w:tr>
                  <w:tr w:rsidR="003C73AE" w:rsidTr="003C73A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3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83" w:type="dxa"/>
                      </w:tcPr>
                      <w:p w:rsidR="003C73AE" w:rsidRPr="002D5052" w:rsidRDefault="003C73AE" w:rsidP="003C73A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BS</w:t>
                        </w:r>
                        <w:r w:rsidRPr="002D505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IT</w:t>
                        </w:r>
                      </w:p>
                    </w:tc>
                    <w:tc>
                      <w:tcPr>
                        <w:tcW w:w="2553" w:type="dxa"/>
                      </w:tcPr>
                      <w:p w:rsidR="003C73AE" w:rsidRPr="002D5052" w:rsidRDefault="003C73AE" w:rsidP="003C73A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D505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2011-2015</w:t>
                        </w:r>
                      </w:p>
                    </w:tc>
                    <w:tc>
                      <w:tcPr>
                        <w:tcW w:w="3660" w:type="dxa"/>
                      </w:tcPr>
                      <w:p w:rsidR="003C73AE" w:rsidRPr="002D5052" w:rsidRDefault="003C73AE" w:rsidP="003C73A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D505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University of Education</w:t>
                        </w:r>
                        <w:r w:rsidR="007973A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Lahore</w:t>
                        </w:r>
                      </w:p>
                    </w:tc>
                    <w:tc>
                      <w:tcPr>
                        <w:tcW w:w="1894" w:type="dxa"/>
                      </w:tcPr>
                      <w:p w:rsidR="003C73AE" w:rsidRPr="002D5052" w:rsidRDefault="003C73AE" w:rsidP="003C73A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3.45</w:t>
                        </w:r>
                        <w:r w:rsidRPr="002D505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cgpa</w:t>
                        </w:r>
                      </w:p>
                    </w:tc>
                  </w:tr>
                  <w:tr w:rsidR="003C73AE" w:rsidTr="003C73AE">
                    <w:trPr>
                      <w:trHeight w:val="43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83" w:type="dxa"/>
                      </w:tcPr>
                      <w:p w:rsidR="003C73AE" w:rsidRPr="002D5052" w:rsidRDefault="003C73AE" w:rsidP="003C73A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D505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F.Sc (Pre Eng.)</w:t>
                        </w:r>
                      </w:p>
                    </w:tc>
                    <w:tc>
                      <w:tcPr>
                        <w:tcW w:w="2553" w:type="dxa"/>
                      </w:tcPr>
                      <w:p w:rsidR="003C73AE" w:rsidRPr="002D5052" w:rsidRDefault="003C73AE" w:rsidP="003C73AE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2008-2010</w:t>
                        </w:r>
                      </w:p>
                    </w:tc>
                    <w:tc>
                      <w:tcPr>
                        <w:tcW w:w="3660" w:type="dxa"/>
                      </w:tcPr>
                      <w:p w:rsidR="003C73AE" w:rsidRPr="002D5052" w:rsidRDefault="003C73AE" w:rsidP="003C73A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Jinnah Memorial College Nowshera.</w:t>
                        </w:r>
                      </w:p>
                    </w:tc>
                    <w:tc>
                      <w:tcPr>
                        <w:tcW w:w="1894" w:type="dxa"/>
                      </w:tcPr>
                      <w:p w:rsidR="003C73AE" w:rsidRPr="002D5052" w:rsidRDefault="003C73AE" w:rsidP="003C73AE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c>
                  </w:tr>
                  <w:tr w:rsidR="003C73AE" w:rsidTr="003C73A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83" w:type="dxa"/>
                      </w:tcPr>
                      <w:p w:rsidR="003C73AE" w:rsidRPr="002D5052" w:rsidRDefault="003C73AE" w:rsidP="003C73A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D505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Matric (Science)</w:t>
                        </w:r>
                      </w:p>
                    </w:tc>
                    <w:tc>
                      <w:tcPr>
                        <w:tcW w:w="2553" w:type="dxa"/>
                      </w:tcPr>
                      <w:p w:rsidR="003C73AE" w:rsidRPr="002D5052" w:rsidRDefault="003C73AE" w:rsidP="003C73A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2008-2010</w:t>
                        </w:r>
                      </w:p>
                    </w:tc>
                    <w:tc>
                      <w:tcPr>
                        <w:tcW w:w="3660" w:type="dxa"/>
                      </w:tcPr>
                      <w:p w:rsidR="003C73AE" w:rsidRPr="002D5052" w:rsidRDefault="003C73AE" w:rsidP="003C73A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Pak united School Nowshera cantt</w:t>
                        </w:r>
                      </w:p>
                    </w:tc>
                    <w:tc>
                      <w:tcPr>
                        <w:tcW w:w="1894" w:type="dxa"/>
                      </w:tcPr>
                      <w:p w:rsidR="003C73AE" w:rsidRPr="002D5052" w:rsidRDefault="003C73AE" w:rsidP="003C73AE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c>
                  </w:tr>
                </w:tbl>
                <w:p w:rsidR="003C73AE" w:rsidRPr="002D5052" w:rsidRDefault="003C73AE" w:rsidP="003C73AE">
                  <w:pPr>
                    <w:spacing w:after="80" w:line="240" w:lineRule="auto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223"/>
              <w:tblOverlap w:val="never"/>
              <w:tblW w:w="10477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77"/>
            </w:tblGrid>
            <w:tr w:rsidR="003C73AE" w:rsidRPr="002D44B0" w:rsidTr="003C73AE">
              <w:trPr>
                <w:trHeight w:val="60"/>
              </w:trPr>
              <w:tc>
                <w:tcPr>
                  <w:tcW w:w="1047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C73AE" w:rsidRPr="002D44B0" w:rsidRDefault="003C73AE" w:rsidP="003C73A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Summary</w:t>
                  </w:r>
                </w:p>
              </w:tc>
            </w:tr>
            <w:tr w:rsidR="003C73AE" w:rsidRPr="004A157F" w:rsidTr="003C73AE">
              <w:trPr>
                <w:trHeight w:val="295"/>
              </w:trPr>
              <w:tc>
                <w:tcPr>
                  <w:tcW w:w="1047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C73AE" w:rsidRPr="006A0C47" w:rsidRDefault="003C73AE" w:rsidP="003C73AE">
                  <w:pPr>
                    <w:numPr>
                      <w:ilvl w:val="0"/>
                      <w:numId w:val="14"/>
                    </w:numPr>
                    <w:spacing w:before="0" w:after="0" w:line="240" w:lineRule="atLeast"/>
                    <w:jc w:val="lef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A0C47">
                    <w:rPr>
                      <w:rFonts w:ascii="Arial" w:eastAsia="Times New Roman" w:hAnsi="Arial" w:cs="Arial"/>
                      <w:color w:val="000000"/>
                    </w:rPr>
                    <w:t>Hold good programming capabilities</w:t>
                  </w:r>
                </w:p>
                <w:p w:rsidR="003C73AE" w:rsidRPr="006A0C47" w:rsidRDefault="003C73AE" w:rsidP="003C73AE">
                  <w:pPr>
                    <w:numPr>
                      <w:ilvl w:val="0"/>
                      <w:numId w:val="14"/>
                    </w:numPr>
                    <w:spacing w:before="0" w:after="0" w:line="240" w:lineRule="atLeast"/>
                    <w:jc w:val="lef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A0C47">
                    <w:rPr>
                      <w:rFonts w:ascii="Arial" w:eastAsia="Times New Roman" w:hAnsi="Arial" w:cs="Arial"/>
                      <w:color w:val="000000"/>
                    </w:rPr>
                    <w:t>Good knowledge of programming languages</w:t>
                  </w:r>
                </w:p>
                <w:p w:rsidR="003C73AE" w:rsidRPr="006A0C47" w:rsidRDefault="003C73AE" w:rsidP="003C73AE">
                  <w:pPr>
                    <w:numPr>
                      <w:ilvl w:val="0"/>
                      <w:numId w:val="14"/>
                    </w:numPr>
                    <w:spacing w:before="0" w:after="0" w:line="240" w:lineRule="atLeast"/>
                    <w:jc w:val="lef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A0C47">
                    <w:rPr>
                      <w:rFonts w:ascii="Arial" w:eastAsia="Times New Roman" w:hAnsi="Arial" w:cs="Arial"/>
                      <w:color w:val="000000"/>
                    </w:rPr>
                    <w:t>Hold Proficient Experience in Repositories(Check In, Check Out)</w:t>
                  </w:r>
                </w:p>
                <w:p w:rsidR="003C73AE" w:rsidRPr="006A0C47" w:rsidRDefault="003C73AE" w:rsidP="003C73AE">
                  <w:pPr>
                    <w:numPr>
                      <w:ilvl w:val="0"/>
                      <w:numId w:val="14"/>
                    </w:numPr>
                    <w:spacing w:before="0" w:after="0" w:line="240" w:lineRule="atLeast"/>
                    <w:jc w:val="lef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A0C47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Experienced in developing </w:t>
                  </w:r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Web</w:t>
                  </w:r>
                  <w:r w:rsidRPr="006A0C47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 applications using </w:t>
                  </w:r>
                  <w:r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 xml:space="preserve">HTML, CSS, JavaScript, JQuery. </w:t>
                  </w:r>
                </w:p>
                <w:p w:rsidR="003C73AE" w:rsidRPr="006A0C47" w:rsidRDefault="003C73AE" w:rsidP="003C73AE">
                  <w:pPr>
                    <w:numPr>
                      <w:ilvl w:val="0"/>
                      <w:numId w:val="14"/>
                    </w:numPr>
                    <w:spacing w:before="0" w:after="0" w:line="240" w:lineRule="atLeast"/>
                    <w:jc w:val="lef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A0C47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A proactive learner with a flair for adopting emerging trends &amp; addressing industry requirements to achieve organizational objectives</w:t>
                  </w:r>
                </w:p>
                <w:p w:rsidR="003C73AE" w:rsidRPr="006A0C47" w:rsidRDefault="003C73AE" w:rsidP="003C73AE">
                  <w:pPr>
                    <w:numPr>
                      <w:ilvl w:val="0"/>
                      <w:numId w:val="14"/>
                    </w:numPr>
                    <w:spacing w:before="0" w:after="0" w:line="240" w:lineRule="atLeast"/>
                    <w:jc w:val="left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6A0C47">
                    <w:rPr>
                      <w:rFonts w:ascii="Arial" w:hAnsi="Arial" w:cs="Arial"/>
                      <w:color w:val="000000"/>
                      <w:shd w:val="clear" w:color="auto" w:fill="FFFFFF"/>
                    </w:rPr>
                    <w:t>Excellent analytical, problem solving, technical, interpersonal, and communication skills with a strong entrepreneurial drive.</w:t>
                  </w:r>
                  <w:r w:rsidRPr="006A0C47">
                    <w:rPr>
                      <w:rFonts w:ascii="Arial" w:eastAsia="Times New Roman" w:hAnsi="Arial" w:cs="Arial"/>
                      <w:color w:val="000000"/>
                    </w:rPr>
                    <w:t xml:space="preserve"> Good Decision Maker and can bear Pressure </w:t>
                  </w:r>
                </w:p>
                <w:p w:rsidR="003C73AE" w:rsidRPr="004A157F" w:rsidRDefault="003C73AE" w:rsidP="003C73AE">
                  <w:pPr>
                    <w:pStyle w:val="ListParagraph"/>
                    <w:suppressAutoHyphens/>
                    <w:autoSpaceDN w:val="0"/>
                    <w:spacing w:before="0" w:after="0" w:line="240" w:lineRule="auto"/>
                    <w:textAlignment w:val="baseline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1B6EFA" w:rsidRDefault="001B6E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B6EFA" w:rsidRDefault="001B6E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pPr w:leftFromText="180" w:rightFromText="180" w:vertAnchor="text" w:horzAnchor="margin" w:tblpY="-238"/>
              <w:tblOverlap w:val="never"/>
              <w:tblW w:w="10898" w:type="dxa"/>
              <w:tblLook w:val="04A0" w:firstRow="1" w:lastRow="0" w:firstColumn="1" w:lastColumn="0" w:noHBand="0" w:noVBand="1"/>
            </w:tblPr>
            <w:tblGrid>
              <w:gridCol w:w="10454"/>
              <w:gridCol w:w="222"/>
              <w:gridCol w:w="222"/>
            </w:tblGrid>
            <w:tr w:rsidR="002740D6" w:rsidRPr="00504C88" w:rsidTr="003C73AE">
              <w:trPr>
                <w:trHeight w:val="50"/>
              </w:trPr>
              <w:tc>
                <w:tcPr>
                  <w:tcW w:w="10454" w:type="dxa"/>
                </w:tcPr>
                <w:tbl>
                  <w:tblPr>
                    <w:tblpPr w:leftFromText="180" w:rightFromText="180" w:vertAnchor="text" w:horzAnchor="margin" w:tblpY="-255"/>
                    <w:tblOverlap w:val="never"/>
                    <w:tblW w:w="10432" w:type="dxa"/>
                    <w:tblBorders>
                      <w:top w:val="single" w:sz="8" w:space="0" w:color="AEBAD5"/>
                      <w:left w:val="single" w:sz="8" w:space="0" w:color="AEBAD5"/>
                      <w:bottom w:val="single" w:sz="8" w:space="0" w:color="AEBAD5"/>
                      <w:right w:val="single" w:sz="8" w:space="0" w:color="AEBAD5"/>
                      <w:insideH w:val="single" w:sz="8" w:space="0" w:color="AEBAD5"/>
                      <w:insideV w:val="single" w:sz="8" w:space="0" w:color="AEBAD5"/>
                    </w:tblBorders>
                    <w:tblLook w:val="04C0" w:firstRow="0" w:lastRow="1" w:firstColumn="1" w:lastColumn="0" w:noHBand="0" w:noVBand="1"/>
                  </w:tblPr>
                  <w:tblGrid>
                    <w:gridCol w:w="10432"/>
                  </w:tblGrid>
                  <w:tr w:rsidR="002740D6" w:rsidRPr="002D44B0" w:rsidTr="0080636F">
                    <w:trPr>
                      <w:trHeight w:val="302"/>
                    </w:trPr>
                    <w:tc>
                      <w:tcPr>
                        <w:tcW w:w="10432" w:type="dxa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EAEDF4"/>
                      </w:tcPr>
                      <w:p w:rsidR="002740D6" w:rsidRPr="002D44B0" w:rsidRDefault="002740D6" w:rsidP="002740D6">
                        <w:pPr>
                          <w:spacing w:after="0" w:line="240" w:lineRule="auto"/>
                          <w:ind w:right="-2828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Activities and Interest</w:t>
                        </w:r>
                      </w:p>
                    </w:tc>
                  </w:tr>
                  <w:tr w:rsidR="002740D6" w:rsidRPr="002D44B0" w:rsidTr="0080636F">
                    <w:trPr>
                      <w:trHeight w:val="320"/>
                    </w:trPr>
                    <w:tc>
                      <w:tcPr>
                        <w:tcW w:w="10432" w:type="dxa"/>
                        <w:tcBorders>
                          <w:top w:val="doub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</w:tcPr>
                      <w:p w:rsidR="002740D6" w:rsidRPr="0080636F" w:rsidRDefault="002740D6" w:rsidP="0080636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right="-799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>Web Searching</w:t>
                        </w:r>
                      </w:p>
                      <w:p w:rsidR="002740D6" w:rsidRDefault="002740D6" w:rsidP="002740D6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right="-799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>Cricket</w:t>
                        </w:r>
                      </w:p>
                      <w:p w:rsidR="0080636F" w:rsidRDefault="0080636F" w:rsidP="002740D6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right="-799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>Computer software and hardware</w:t>
                        </w:r>
                      </w:p>
                      <w:p w:rsidR="0080636F" w:rsidRDefault="0080636F" w:rsidP="002740D6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right="-799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>Working with new ideas</w:t>
                        </w:r>
                      </w:p>
                      <w:p w:rsidR="0080636F" w:rsidRPr="0080636F" w:rsidRDefault="0080636F" w:rsidP="0080636F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ind w:right="-799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>Photography</w:t>
                        </w:r>
                      </w:p>
                      <w:p w:rsidR="00234970" w:rsidRPr="00D66252" w:rsidRDefault="00234970" w:rsidP="00234970">
                        <w:pPr>
                          <w:pStyle w:val="ListParagraph"/>
                          <w:spacing w:after="0" w:line="240" w:lineRule="auto"/>
                          <w:ind w:left="1068" w:right="-799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</w:p>
                      <w:p w:rsidR="002740D6" w:rsidRPr="002D44B0" w:rsidRDefault="002740D6" w:rsidP="002740D6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 xml:space="preserve">  </w:t>
                        </w: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-70"/>
                    <w:tblOverlap w:val="never"/>
                    <w:tblW w:w="10803" w:type="dxa"/>
                    <w:tblLook w:val="04A0" w:firstRow="1" w:lastRow="0" w:firstColumn="1" w:lastColumn="0" w:noHBand="0" w:noVBand="1"/>
                  </w:tblPr>
                  <w:tblGrid>
                    <w:gridCol w:w="4156"/>
                    <w:gridCol w:w="3137"/>
                    <w:gridCol w:w="3510"/>
                  </w:tblGrid>
                  <w:tr w:rsidR="0080636F" w:rsidRPr="00504C88" w:rsidTr="0080636F">
                    <w:trPr>
                      <w:trHeight w:val="177"/>
                    </w:trPr>
                    <w:tc>
                      <w:tcPr>
                        <w:tcW w:w="4156" w:type="dxa"/>
                      </w:tcPr>
                      <w:p w:rsidR="0080636F" w:rsidRPr="00750050" w:rsidRDefault="0080636F" w:rsidP="0080636F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</w:p>
                    </w:tc>
                    <w:tc>
                      <w:tcPr>
                        <w:tcW w:w="3137" w:type="dxa"/>
                      </w:tcPr>
                      <w:p w:rsidR="0080636F" w:rsidRPr="00504C88" w:rsidRDefault="0080636F" w:rsidP="0080636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  <w:tc>
                      <w:tcPr>
                        <w:tcW w:w="3510" w:type="dxa"/>
                      </w:tcPr>
                      <w:p w:rsidR="0080636F" w:rsidRPr="00504C88" w:rsidRDefault="0080636F" w:rsidP="0080636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-315"/>
                    <w:tblOverlap w:val="never"/>
                    <w:tblW w:w="10446" w:type="dxa"/>
                    <w:tblBorders>
                      <w:top w:val="single" w:sz="8" w:space="0" w:color="AEBAD5"/>
                      <w:left w:val="single" w:sz="8" w:space="0" w:color="AEBAD5"/>
                      <w:bottom w:val="single" w:sz="8" w:space="0" w:color="AEBAD5"/>
                      <w:right w:val="single" w:sz="8" w:space="0" w:color="AEBAD5"/>
                      <w:insideH w:val="single" w:sz="8" w:space="0" w:color="AEBAD5"/>
                      <w:insideV w:val="single" w:sz="8" w:space="0" w:color="AEBAD5"/>
                    </w:tblBorders>
                    <w:tblLook w:val="04C0" w:firstRow="0" w:lastRow="1" w:firstColumn="1" w:lastColumn="0" w:noHBand="0" w:noVBand="1"/>
                  </w:tblPr>
                  <w:tblGrid>
                    <w:gridCol w:w="10446"/>
                  </w:tblGrid>
                  <w:tr w:rsidR="0080636F" w:rsidRPr="002D44B0" w:rsidTr="0080636F">
                    <w:trPr>
                      <w:trHeight w:val="311"/>
                    </w:trPr>
                    <w:tc>
                      <w:tcPr>
                        <w:tcW w:w="10446" w:type="dxa"/>
                        <w:tcBorders>
                          <w:top w:val="single" w:sz="8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auto" w:fill="EAEDF4"/>
                      </w:tcPr>
                      <w:p w:rsidR="0080636F" w:rsidRPr="002D44B0" w:rsidRDefault="0080636F" w:rsidP="0080636F">
                        <w:pPr>
                          <w:spacing w:after="0" w:line="240" w:lineRule="auto"/>
                          <w:ind w:right="-2828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Languages</w:t>
                        </w:r>
                      </w:p>
                    </w:tc>
                  </w:tr>
                  <w:tr w:rsidR="0080636F" w:rsidRPr="002D44B0" w:rsidTr="0080636F">
                    <w:trPr>
                      <w:trHeight w:val="329"/>
                    </w:trPr>
                    <w:tc>
                      <w:tcPr>
                        <w:tcW w:w="10446" w:type="dxa"/>
                        <w:tcBorders>
                          <w:top w:val="doub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</w:tcPr>
                      <w:p w:rsidR="0080636F" w:rsidRDefault="0080636F" w:rsidP="0080636F">
                        <w:pPr>
                          <w:spacing w:after="0" w:line="240" w:lineRule="auto"/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000000" w:themeColor="text1"/>
                          </w:rPr>
                          <w:t>Urdu, English, Pashto, Punjabi.</w:t>
                        </w:r>
                      </w:p>
                      <w:p w:rsidR="0080636F" w:rsidRPr="002D44B0" w:rsidRDefault="0080636F" w:rsidP="0080636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</w:tr>
                </w:tbl>
                <w:p w:rsidR="002740D6" w:rsidRPr="00FB12F1" w:rsidRDefault="002740D6" w:rsidP="003B1C0F">
                  <w:pPr>
                    <w:pStyle w:val="ListParagraph"/>
                    <w:spacing w:after="0" w:line="240" w:lineRule="auto"/>
                    <w:ind w:right="-799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22" w:type="dxa"/>
                </w:tcPr>
                <w:p w:rsidR="002740D6" w:rsidRPr="00504C88" w:rsidRDefault="002740D6" w:rsidP="003B1C0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</w:tc>
              <w:tc>
                <w:tcPr>
                  <w:tcW w:w="222" w:type="dxa"/>
                </w:tcPr>
                <w:p w:rsidR="002740D6" w:rsidRPr="00504C88" w:rsidRDefault="002740D6" w:rsidP="003B1C0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</w:p>
              </w:tc>
            </w:tr>
          </w:tbl>
          <w:p w:rsidR="001B6EFA" w:rsidRDefault="001B6E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C1327" w:rsidRDefault="00CC1327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C1327" w:rsidRDefault="00CC1327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CC1327" w:rsidRDefault="00CC1327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B6EFA" w:rsidRDefault="001B6E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B6EFA" w:rsidRDefault="001B6E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B6EFA" w:rsidRDefault="001B6E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B6EFA" w:rsidRDefault="001B6E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B6EFA" w:rsidRDefault="001B6EF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B45DE" w:rsidRPr="002D44B0" w:rsidRDefault="001B45D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A4EDD" w:rsidRPr="002D44B0" w:rsidTr="001B6EFA">
        <w:tc>
          <w:tcPr>
            <w:tcW w:w="11114" w:type="dxa"/>
            <w:gridSpan w:val="2"/>
          </w:tcPr>
          <w:p w:rsidR="006A0C47" w:rsidRDefault="006A0C47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849AC" w:rsidRDefault="002849A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849AC" w:rsidRDefault="002849AC" w:rsidP="002849A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849AC" w:rsidRDefault="002849A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849AC" w:rsidRDefault="002849A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2849AC" w:rsidRDefault="002849A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654E20" w:rsidRDefault="00654E2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654E20" w:rsidRDefault="00654E2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654E20" w:rsidRDefault="00654E2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654E20" w:rsidRPr="002D44B0" w:rsidRDefault="00654E2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1B6EFA">
        <w:tc>
          <w:tcPr>
            <w:tcW w:w="11114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1B6EFA">
        <w:tc>
          <w:tcPr>
            <w:tcW w:w="11114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654E20" w:rsidRPr="002D44B0" w:rsidTr="001B6EFA">
        <w:tc>
          <w:tcPr>
            <w:tcW w:w="11114" w:type="dxa"/>
            <w:gridSpan w:val="2"/>
          </w:tcPr>
          <w:p w:rsidR="00654E20" w:rsidRPr="00654E20" w:rsidRDefault="00654E20" w:rsidP="000F68C8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654E20" w:rsidRPr="00654E20" w:rsidRDefault="00654E20" w:rsidP="000F68C8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14DAD"/>
    <w:multiLevelType w:val="multilevel"/>
    <w:tmpl w:val="6CFC566E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0AED612B"/>
    <w:multiLevelType w:val="hybridMultilevel"/>
    <w:tmpl w:val="9BF0D1B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62269"/>
    <w:multiLevelType w:val="hybridMultilevel"/>
    <w:tmpl w:val="BE6009B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3751"/>
    <w:multiLevelType w:val="hybridMultilevel"/>
    <w:tmpl w:val="AE7AF8A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6536C"/>
    <w:multiLevelType w:val="hybridMultilevel"/>
    <w:tmpl w:val="215293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93CAA"/>
    <w:multiLevelType w:val="hybridMultilevel"/>
    <w:tmpl w:val="68B09CD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1C0CF2"/>
    <w:multiLevelType w:val="hybridMultilevel"/>
    <w:tmpl w:val="BDCCB4C0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9">
    <w:nsid w:val="399C64B9"/>
    <w:multiLevelType w:val="hybridMultilevel"/>
    <w:tmpl w:val="975A0636"/>
    <w:lvl w:ilvl="0" w:tplc="08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B70DDA"/>
    <w:multiLevelType w:val="hybridMultilevel"/>
    <w:tmpl w:val="28F0D2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91132"/>
    <w:multiLevelType w:val="multilevel"/>
    <w:tmpl w:val="D542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714AB"/>
    <w:multiLevelType w:val="multilevel"/>
    <w:tmpl w:val="3CD4F4E0"/>
    <w:styleLink w:val="WWNum1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21240"/>
    <w:multiLevelType w:val="hybridMultilevel"/>
    <w:tmpl w:val="9D762E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10"/>
  </w:num>
  <w:num w:numId="5">
    <w:abstractNumId w:val="16"/>
  </w:num>
  <w:num w:numId="6">
    <w:abstractNumId w:val="18"/>
  </w:num>
  <w:num w:numId="7">
    <w:abstractNumId w:val="15"/>
  </w:num>
  <w:num w:numId="8">
    <w:abstractNumId w:val="1"/>
  </w:num>
  <w:num w:numId="9">
    <w:abstractNumId w:val="15"/>
  </w:num>
  <w:num w:numId="10">
    <w:abstractNumId w:val="7"/>
  </w:num>
  <w:num w:numId="11">
    <w:abstractNumId w:val="6"/>
  </w:num>
  <w:num w:numId="12">
    <w:abstractNumId w:val="11"/>
  </w:num>
  <w:num w:numId="13">
    <w:abstractNumId w:val="9"/>
  </w:num>
  <w:num w:numId="14">
    <w:abstractNumId w:val="5"/>
  </w:num>
  <w:num w:numId="15">
    <w:abstractNumId w:val="4"/>
  </w:num>
  <w:num w:numId="16">
    <w:abstractNumId w:val="12"/>
  </w:num>
  <w:num w:numId="17">
    <w:abstractNumId w:val="17"/>
  </w:num>
  <w:num w:numId="18">
    <w:abstractNumId w:val="2"/>
  </w:num>
  <w:num w:numId="19">
    <w:abstractNumId w:val="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EE"/>
    <w:rsid w:val="000351A8"/>
    <w:rsid w:val="0004075B"/>
    <w:rsid w:val="000445C4"/>
    <w:rsid w:val="00062AD3"/>
    <w:rsid w:val="00062BC8"/>
    <w:rsid w:val="00083491"/>
    <w:rsid w:val="00095ABB"/>
    <w:rsid w:val="000A1B8E"/>
    <w:rsid w:val="000B3B44"/>
    <w:rsid w:val="000C5DB5"/>
    <w:rsid w:val="000D47C5"/>
    <w:rsid w:val="000F546D"/>
    <w:rsid w:val="000F6397"/>
    <w:rsid w:val="000F68C8"/>
    <w:rsid w:val="00113CB0"/>
    <w:rsid w:val="001211DC"/>
    <w:rsid w:val="00126F03"/>
    <w:rsid w:val="00130370"/>
    <w:rsid w:val="00170387"/>
    <w:rsid w:val="001A2ABF"/>
    <w:rsid w:val="001B1DF7"/>
    <w:rsid w:val="001B45DE"/>
    <w:rsid w:val="001B6EFA"/>
    <w:rsid w:val="001C47FA"/>
    <w:rsid w:val="001D670D"/>
    <w:rsid w:val="00203DC0"/>
    <w:rsid w:val="00214C01"/>
    <w:rsid w:val="00215B45"/>
    <w:rsid w:val="002202D1"/>
    <w:rsid w:val="00234970"/>
    <w:rsid w:val="00237CE6"/>
    <w:rsid w:val="002740D6"/>
    <w:rsid w:val="002818B8"/>
    <w:rsid w:val="002849AC"/>
    <w:rsid w:val="002D44B0"/>
    <w:rsid w:val="002D5052"/>
    <w:rsid w:val="00315076"/>
    <w:rsid w:val="003303B1"/>
    <w:rsid w:val="00345F75"/>
    <w:rsid w:val="00375914"/>
    <w:rsid w:val="0038336C"/>
    <w:rsid w:val="00386B70"/>
    <w:rsid w:val="003A3579"/>
    <w:rsid w:val="003A6545"/>
    <w:rsid w:val="003C1FB9"/>
    <w:rsid w:val="003C73AE"/>
    <w:rsid w:val="003D223E"/>
    <w:rsid w:val="004164FA"/>
    <w:rsid w:val="00427FFA"/>
    <w:rsid w:val="00450D21"/>
    <w:rsid w:val="00466D83"/>
    <w:rsid w:val="004928CE"/>
    <w:rsid w:val="00492F18"/>
    <w:rsid w:val="00495D9D"/>
    <w:rsid w:val="00497EE5"/>
    <w:rsid w:val="004A157F"/>
    <w:rsid w:val="004D4B2B"/>
    <w:rsid w:val="004E45DB"/>
    <w:rsid w:val="004F1579"/>
    <w:rsid w:val="00504C88"/>
    <w:rsid w:val="00532493"/>
    <w:rsid w:val="00532D43"/>
    <w:rsid w:val="005423C0"/>
    <w:rsid w:val="00556E82"/>
    <w:rsid w:val="00562696"/>
    <w:rsid w:val="005736C6"/>
    <w:rsid w:val="00580607"/>
    <w:rsid w:val="00580F3E"/>
    <w:rsid w:val="005A15A0"/>
    <w:rsid w:val="005B77D3"/>
    <w:rsid w:val="005D5A98"/>
    <w:rsid w:val="006068F3"/>
    <w:rsid w:val="00606CB9"/>
    <w:rsid w:val="00621341"/>
    <w:rsid w:val="006372D9"/>
    <w:rsid w:val="00641208"/>
    <w:rsid w:val="00642328"/>
    <w:rsid w:val="00654E20"/>
    <w:rsid w:val="0066495B"/>
    <w:rsid w:val="00694E29"/>
    <w:rsid w:val="006A0C47"/>
    <w:rsid w:val="006A2F7C"/>
    <w:rsid w:val="006D105F"/>
    <w:rsid w:val="006E5165"/>
    <w:rsid w:val="006F42B6"/>
    <w:rsid w:val="0070025A"/>
    <w:rsid w:val="007101D3"/>
    <w:rsid w:val="00720422"/>
    <w:rsid w:val="00721EAE"/>
    <w:rsid w:val="00724166"/>
    <w:rsid w:val="0073401D"/>
    <w:rsid w:val="007472ED"/>
    <w:rsid w:val="00750050"/>
    <w:rsid w:val="00753860"/>
    <w:rsid w:val="007576FC"/>
    <w:rsid w:val="00763F76"/>
    <w:rsid w:val="00790211"/>
    <w:rsid w:val="007973A9"/>
    <w:rsid w:val="007C6B72"/>
    <w:rsid w:val="007E4EB4"/>
    <w:rsid w:val="007E70AC"/>
    <w:rsid w:val="0080636F"/>
    <w:rsid w:val="00810B7D"/>
    <w:rsid w:val="00825C3A"/>
    <w:rsid w:val="008312AB"/>
    <w:rsid w:val="00835330"/>
    <w:rsid w:val="008440BB"/>
    <w:rsid w:val="00864960"/>
    <w:rsid w:val="00874539"/>
    <w:rsid w:val="008843DE"/>
    <w:rsid w:val="008D653C"/>
    <w:rsid w:val="008F5C18"/>
    <w:rsid w:val="00914EC1"/>
    <w:rsid w:val="00922130"/>
    <w:rsid w:val="00930DCA"/>
    <w:rsid w:val="00940E82"/>
    <w:rsid w:val="00947D6B"/>
    <w:rsid w:val="00954F4D"/>
    <w:rsid w:val="009A6DD4"/>
    <w:rsid w:val="009C1FC2"/>
    <w:rsid w:val="009D15BA"/>
    <w:rsid w:val="009E0C86"/>
    <w:rsid w:val="009F2958"/>
    <w:rsid w:val="009F79C8"/>
    <w:rsid w:val="00A00686"/>
    <w:rsid w:val="00A062B3"/>
    <w:rsid w:val="00A065AD"/>
    <w:rsid w:val="00A34C4E"/>
    <w:rsid w:val="00A442A2"/>
    <w:rsid w:val="00A449D5"/>
    <w:rsid w:val="00A54E47"/>
    <w:rsid w:val="00A57A43"/>
    <w:rsid w:val="00A75286"/>
    <w:rsid w:val="00A75E97"/>
    <w:rsid w:val="00A8111C"/>
    <w:rsid w:val="00AB54A2"/>
    <w:rsid w:val="00AB6CDD"/>
    <w:rsid w:val="00AE7E24"/>
    <w:rsid w:val="00AF422F"/>
    <w:rsid w:val="00B11398"/>
    <w:rsid w:val="00B14681"/>
    <w:rsid w:val="00B30E84"/>
    <w:rsid w:val="00B34E7A"/>
    <w:rsid w:val="00B4543A"/>
    <w:rsid w:val="00B508D4"/>
    <w:rsid w:val="00B5617A"/>
    <w:rsid w:val="00B8670B"/>
    <w:rsid w:val="00B93773"/>
    <w:rsid w:val="00BB02C6"/>
    <w:rsid w:val="00BB17F5"/>
    <w:rsid w:val="00BB19F3"/>
    <w:rsid w:val="00BB51CF"/>
    <w:rsid w:val="00BC1165"/>
    <w:rsid w:val="00BE76CE"/>
    <w:rsid w:val="00BF0E24"/>
    <w:rsid w:val="00C03F6E"/>
    <w:rsid w:val="00C20247"/>
    <w:rsid w:val="00C21971"/>
    <w:rsid w:val="00C3137C"/>
    <w:rsid w:val="00C42A01"/>
    <w:rsid w:val="00CA4270"/>
    <w:rsid w:val="00CA4EDD"/>
    <w:rsid w:val="00CA4F43"/>
    <w:rsid w:val="00CA59DF"/>
    <w:rsid w:val="00CB2EE9"/>
    <w:rsid w:val="00CB7F06"/>
    <w:rsid w:val="00CC04FB"/>
    <w:rsid w:val="00CC1327"/>
    <w:rsid w:val="00CD23F8"/>
    <w:rsid w:val="00CD56E7"/>
    <w:rsid w:val="00CD7A0D"/>
    <w:rsid w:val="00CF4147"/>
    <w:rsid w:val="00D00CDF"/>
    <w:rsid w:val="00D04701"/>
    <w:rsid w:val="00D12DEE"/>
    <w:rsid w:val="00D35CB5"/>
    <w:rsid w:val="00D51AE4"/>
    <w:rsid w:val="00D66252"/>
    <w:rsid w:val="00D6675A"/>
    <w:rsid w:val="00D67E09"/>
    <w:rsid w:val="00D70906"/>
    <w:rsid w:val="00D82F1F"/>
    <w:rsid w:val="00DA5454"/>
    <w:rsid w:val="00DB22B8"/>
    <w:rsid w:val="00DB53C7"/>
    <w:rsid w:val="00DB576F"/>
    <w:rsid w:val="00DB5A85"/>
    <w:rsid w:val="00DB5B73"/>
    <w:rsid w:val="00DE2EAE"/>
    <w:rsid w:val="00E02EDB"/>
    <w:rsid w:val="00E13658"/>
    <w:rsid w:val="00E1785F"/>
    <w:rsid w:val="00E30646"/>
    <w:rsid w:val="00E43EE4"/>
    <w:rsid w:val="00E4402C"/>
    <w:rsid w:val="00E5428C"/>
    <w:rsid w:val="00E614B3"/>
    <w:rsid w:val="00E673EA"/>
    <w:rsid w:val="00E71FDF"/>
    <w:rsid w:val="00E7637B"/>
    <w:rsid w:val="00E80E24"/>
    <w:rsid w:val="00E85554"/>
    <w:rsid w:val="00E93F7B"/>
    <w:rsid w:val="00EB682B"/>
    <w:rsid w:val="00ED023E"/>
    <w:rsid w:val="00EF27A6"/>
    <w:rsid w:val="00EF3063"/>
    <w:rsid w:val="00F0512B"/>
    <w:rsid w:val="00F24AF3"/>
    <w:rsid w:val="00FA7B5B"/>
    <w:rsid w:val="00FB12F1"/>
    <w:rsid w:val="00FB2E9B"/>
    <w:rsid w:val="00FB7B6B"/>
    <w:rsid w:val="00FC2FA3"/>
    <w:rsid w:val="00FD00E8"/>
    <w:rsid w:val="00FE20D1"/>
    <w:rsid w:val="00FF0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Standard">
    <w:name w:val="Standard"/>
    <w:rsid w:val="00720422"/>
    <w:pPr>
      <w:suppressAutoHyphens/>
      <w:autoSpaceDN w:val="0"/>
      <w:spacing w:before="40"/>
      <w:jc w:val="both"/>
      <w:textAlignment w:val="baseline"/>
    </w:pPr>
    <w:rPr>
      <w:kern w:val="3"/>
      <w:lang w:val="en-US" w:eastAsia="zh-CN" w:bidi="hi-IN"/>
    </w:rPr>
  </w:style>
  <w:style w:type="character" w:customStyle="1" w:styleId="apple-style-span">
    <w:name w:val="apple-style-span"/>
    <w:basedOn w:val="DefaultParagraphFont"/>
    <w:rsid w:val="00720422"/>
  </w:style>
  <w:style w:type="numbering" w:customStyle="1" w:styleId="WWNum1">
    <w:name w:val="WWNum1"/>
    <w:basedOn w:val="NoList"/>
    <w:rsid w:val="00B93773"/>
    <w:pPr>
      <w:numPr>
        <w:numId w:val="7"/>
      </w:numPr>
    </w:pPr>
  </w:style>
  <w:style w:type="numbering" w:customStyle="1" w:styleId="WWNum5">
    <w:name w:val="WWNum5"/>
    <w:basedOn w:val="NoList"/>
    <w:rsid w:val="00B93773"/>
    <w:pPr>
      <w:numPr>
        <w:numId w:val="8"/>
      </w:numPr>
    </w:pPr>
  </w:style>
  <w:style w:type="paragraph" w:styleId="NormalWeb">
    <w:name w:val="Normal (Web)"/>
    <w:basedOn w:val="Normal"/>
    <w:semiHidden/>
    <w:rsid w:val="006A0C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E13658"/>
  </w:style>
  <w:style w:type="table" w:customStyle="1" w:styleId="LightList1">
    <w:name w:val="Light List1"/>
    <w:basedOn w:val="TableNormal"/>
    <w:uiPriority w:val="61"/>
    <w:rsid w:val="00E71FDF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Standard">
    <w:name w:val="Standard"/>
    <w:rsid w:val="00720422"/>
    <w:pPr>
      <w:suppressAutoHyphens/>
      <w:autoSpaceDN w:val="0"/>
      <w:spacing w:before="40"/>
      <w:jc w:val="both"/>
      <w:textAlignment w:val="baseline"/>
    </w:pPr>
    <w:rPr>
      <w:kern w:val="3"/>
      <w:lang w:val="en-US" w:eastAsia="zh-CN" w:bidi="hi-IN"/>
    </w:rPr>
  </w:style>
  <w:style w:type="character" w:customStyle="1" w:styleId="apple-style-span">
    <w:name w:val="apple-style-span"/>
    <w:basedOn w:val="DefaultParagraphFont"/>
    <w:rsid w:val="00720422"/>
  </w:style>
  <w:style w:type="numbering" w:customStyle="1" w:styleId="WWNum1">
    <w:name w:val="WWNum1"/>
    <w:basedOn w:val="NoList"/>
    <w:rsid w:val="00B93773"/>
    <w:pPr>
      <w:numPr>
        <w:numId w:val="7"/>
      </w:numPr>
    </w:pPr>
  </w:style>
  <w:style w:type="numbering" w:customStyle="1" w:styleId="WWNum5">
    <w:name w:val="WWNum5"/>
    <w:basedOn w:val="NoList"/>
    <w:rsid w:val="00B93773"/>
    <w:pPr>
      <w:numPr>
        <w:numId w:val="8"/>
      </w:numPr>
    </w:pPr>
  </w:style>
  <w:style w:type="paragraph" w:styleId="NormalWeb">
    <w:name w:val="Normal (Web)"/>
    <w:basedOn w:val="Normal"/>
    <w:semiHidden/>
    <w:rsid w:val="006A0C4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E13658"/>
  </w:style>
  <w:style w:type="table" w:customStyle="1" w:styleId="LightList1">
    <w:name w:val="Light List1"/>
    <w:basedOn w:val="TableNormal"/>
    <w:uiPriority w:val="61"/>
    <w:rsid w:val="00E71FDF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Desktop\cvs\TS030007238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60547-2396-4787-B70B-459D529716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B23961-891F-49AB-873E-10B8BC97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TS030007238</Template>
  <TotalTime>38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pucit</dc:creator>
  <cp:lastModifiedBy>umer</cp:lastModifiedBy>
  <cp:revision>12</cp:revision>
  <cp:lastPrinted>2013-07-25T18:47:00Z</cp:lastPrinted>
  <dcterms:created xsi:type="dcterms:W3CDTF">2015-10-16T15:23:00Z</dcterms:created>
  <dcterms:modified xsi:type="dcterms:W3CDTF">2015-10-21T15:55:00Z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TC300072389990</vt:lpwstr>
  </property>
</Properties>
</file>
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EDC92ABA745A4202A53ACE1ED757F6EA"/>
        </w:placeholder>
        <w:docPartList>
          <w:docPartGallery w:val="Quick Parts"/>
          <w:docPartCategory w:val=" Resume Name"/>
        </w:docPartList>
      </w:sdtPr>
      <w:sdtContent>
        <w:p w:rsidR="008479F3" w:rsidRPr="001D6ECE" w:rsidRDefault="0079174B" w:rsidP="008A1176">
          <w:pPr>
            <w:pStyle w:val="Title"/>
            <w:tabs>
              <w:tab w:val="right" w:pos="10080"/>
            </w:tabs>
            <w:rPr>
              <w:color w:val="auto"/>
            </w:rPr>
          </w:pPr>
          <w:sdt>
            <w:sdtPr>
              <w:rPr>
                <w:color w:val="auto"/>
                <w:sz w:val="36"/>
                <w:szCs w:val="36"/>
              </w:rPr>
              <w:alias w:val="Author"/>
              <w:tag w:val=""/>
              <w:id w:val="1823003119"/>
              <w:placeholder>
                <w:docPart w:val="DD3EB6A2200143078A2ED3CB0D33D3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A36B7" w:rsidRPr="001D6ECE">
                <w:rPr>
                  <w:color w:val="auto"/>
                  <w:sz w:val="36"/>
                  <w:szCs w:val="36"/>
                </w:rPr>
                <w:t>KH</w:t>
              </w:r>
              <w:r w:rsidR="0021605D" w:rsidRPr="001D6ECE">
                <w:rPr>
                  <w:color w:val="auto"/>
                  <w:sz w:val="36"/>
                  <w:szCs w:val="36"/>
                </w:rPr>
                <w:t>AWAJA ZEESHAN IJAZ</w:t>
              </w:r>
            </w:sdtContent>
          </w:sdt>
          <w:r w:rsidR="00E232F7" w:rsidRPr="001D6ECE">
            <w:rPr>
              <w:color w:val="auto"/>
              <w:sz w:val="56"/>
              <w:szCs w:val="56"/>
            </w:rPr>
            <w:tab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06CFC9323A2D4EF68BFEFA57D2045AB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8479F3" w:rsidRPr="008A1176" w:rsidRDefault="0060178E" w:rsidP="008A1176">
              <w:pPr>
                <w:pStyle w:val="NoSpac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Email: </w:t>
              </w:r>
              <w:r w:rsidR="00E35B35" w:rsidRPr="008A1176">
                <w:rPr>
                  <w:rFonts w:ascii="Times New Roman" w:hAnsi="Times New Roman" w:cs="Times New Roman"/>
                  <w:sz w:val="24"/>
                  <w:szCs w:val="24"/>
                </w:rPr>
                <w:t>shani_ejaz01</w:t>
              </w:r>
              <w:r w:rsidR="00CC1FB8" w:rsidRPr="008A1176">
                <w:rPr>
                  <w:rFonts w:ascii="Times New Roman" w:hAnsi="Times New Roman" w:cs="Times New Roman"/>
                  <w:sz w:val="24"/>
                  <w:szCs w:val="24"/>
                </w:rPr>
                <w:t>@hotmail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>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D53E6864DF8B41A0A41BEE1E859B2DE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8479F3" w:rsidRPr="008A1176" w:rsidRDefault="0060178E" w:rsidP="008A1176">
              <w:pPr>
                <w:pStyle w:val="NoSpacing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Address: 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House No.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327/14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, Street No.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01</w:t>
              </w:r>
              <w:r w:rsidR="00681F8D"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="009D7EE4" w:rsidRPr="008A1176">
                <w:rPr>
                  <w:rFonts w:ascii="Times New Roman" w:hAnsi="Times New Roman" w:cs="Times New Roman"/>
                  <w:sz w:val="24"/>
                  <w:szCs w:val="24"/>
                </w:rPr>
                <w:t>Lane No. 4, Peshawar Road, Rawalpindi Cantt.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F6C29CFAF5F547559F9BE4D1ECC6ECA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8479F3" w:rsidRPr="00C37800" w:rsidRDefault="0060178E" w:rsidP="008A1176">
              <w:pPr>
                <w:pStyle w:val="NoSpacing"/>
              </w:pPr>
              <w:r w:rsidRPr="008A1176">
                <w:rPr>
                  <w:rFonts w:ascii="Times New Roman" w:hAnsi="Times New Roman" w:cs="Times New Roman"/>
                  <w:sz w:val="24"/>
                  <w:szCs w:val="24"/>
                </w:rPr>
                <w:t xml:space="preserve">Cell No. </w:t>
              </w:r>
              <w:r w:rsidR="00C76635">
                <w:rPr>
                  <w:rFonts w:ascii="Times New Roman" w:hAnsi="Times New Roman" w:cs="Times New Roman"/>
                  <w:sz w:val="24"/>
                  <w:szCs w:val="24"/>
                </w:rPr>
                <w:t>03036120252 , 03135002414</w:t>
              </w:r>
            </w:p>
          </w:sdtContent>
        </w:sdt>
      </w:sdtContent>
    </w:sdt>
    <w:p w:rsidR="00CE2991" w:rsidRDefault="00CE2991" w:rsidP="00CE2991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:rsidR="008A1176" w:rsidRPr="008A1176" w:rsidRDefault="008A1176" w:rsidP="008A1176">
      <w:pPr>
        <w:spacing w:after="0" w:line="25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1176">
        <w:rPr>
          <w:rFonts w:ascii="Times New Roman" w:eastAsia="Times New Roman" w:hAnsi="Times New Roman" w:cs="Times New Roman"/>
          <w:color w:val="000000"/>
          <w:sz w:val="24"/>
          <w:szCs w:val="24"/>
        </w:rPr>
        <w:t>To Work for an organization which, provides me the opportunity to improve my skills and knowledge to growth along with the organization objective.</w:t>
      </w:r>
    </w:p>
    <w:p w:rsidR="00D61750" w:rsidRPr="00CE51E6" w:rsidRDefault="00D61750" w:rsidP="008A1176">
      <w:pPr>
        <w:pStyle w:val="SectionHeading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Basic Information</w:t>
      </w:r>
    </w:p>
    <w:p w:rsidR="00D61750" w:rsidRPr="008A1176" w:rsidRDefault="00D61750" w:rsidP="008A1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Father Name </w:t>
      </w:r>
      <w:r w:rsidRPr="008A11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</w:rPr>
        <w:t>KHAWAJA IJAZ</w:t>
      </w:r>
    </w:p>
    <w:p w:rsidR="00D61750" w:rsidRPr="008A1176" w:rsidRDefault="00907CF8" w:rsidP="008A1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CNIC No.</w:t>
      </w:r>
      <w:r w:rsidR="00D61750" w:rsidRPr="008A1176">
        <w:rPr>
          <w:rFonts w:ascii="Times New Roman" w:hAnsi="Times New Roman" w:cs="Times New Roman"/>
          <w:sz w:val="24"/>
          <w:szCs w:val="24"/>
        </w:rPr>
        <w:tab/>
        <w:t>:</w:t>
      </w:r>
      <w:r w:rsidR="00D61750"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>37405-2435647-9</w:t>
      </w:r>
    </w:p>
    <w:p w:rsidR="00D61750" w:rsidRPr="008A1176" w:rsidRDefault="00D61750" w:rsidP="008A1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Date of Birth</w:t>
      </w:r>
      <w:r w:rsidRPr="008A1176">
        <w:rPr>
          <w:rFonts w:ascii="Times New Roman" w:hAnsi="Times New Roman" w:cs="Times New Roman"/>
          <w:sz w:val="24"/>
          <w:szCs w:val="24"/>
        </w:rPr>
        <w:tab/>
        <w:t>:</w:t>
      </w:r>
      <w:r w:rsidRPr="008A1176">
        <w:rPr>
          <w:rFonts w:ascii="Times New Roman" w:hAnsi="Times New Roman" w:cs="Times New Roman"/>
          <w:sz w:val="24"/>
          <w:szCs w:val="24"/>
        </w:rPr>
        <w:tab/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 w:rsidR="00786D96" w:rsidRPr="008A117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25481" w:rsidRPr="008A1176">
        <w:rPr>
          <w:rFonts w:ascii="Times New Roman" w:hAnsi="Times New Roman" w:cs="Times New Roman"/>
          <w:sz w:val="24"/>
          <w:szCs w:val="24"/>
          <w:u w:val="single"/>
        </w:rPr>
        <w:t>November, 1991</w:t>
      </w:r>
    </w:p>
    <w:p w:rsidR="00CE51E6" w:rsidRPr="00CE51E6" w:rsidRDefault="00D46E19" w:rsidP="00CE51E6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Education</w:t>
      </w:r>
    </w:p>
    <w:p w:rsidR="00F61526" w:rsidRPr="00575D41" w:rsidRDefault="00F61526" w:rsidP="008972CC">
      <w:pPr>
        <w:pStyle w:val="Subsection"/>
        <w:spacing w:before="0"/>
        <w:rPr>
          <w:rFonts w:ascii="Arial Narrow" w:hAnsi="Arial Narrow" w:cstheme="minorHAnsi"/>
          <w:b/>
          <w:color w:val="auto"/>
          <w:sz w:val="24"/>
          <w:szCs w:val="24"/>
          <w:u w:val="single"/>
        </w:rPr>
      </w:pP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DEGREE / COURSE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 xml:space="preserve">UNIVERSITY / </w:t>
      </w:r>
      <w:r w:rsidR="00635C78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 xml:space="preserve">BOARD / 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INSTITUTE</w:t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="006F6CF0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ab/>
      </w:r>
      <w:r w:rsidRPr="00575D41">
        <w:rPr>
          <w:rFonts w:ascii="Arial Narrow" w:hAnsi="Arial Narrow" w:cstheme="minorHAnsi"/>
          <w:b/>
          <w:color w:val="auto"/>
          <w:sz w:val="24"/>
          <w:szCs w:val="24"/>
          <w:u w:val="single"/>
        </w:rPr>
        <w:t>YEAR</w:t>
      </w:r>
    </w:p>
    <w:p w:rsidR="008479F3" w:rsidRDefault="00306EDA" w:rsidP="008A1176">
      <w:pPr>
        <w:pStyle w:val="Subsection"/>
        <w:numPr>
          <w:ilvl w:val="0"/>
          <w:numId w:val="6"/>
        </w:numPr>
        <w:spacing w:before="0" w:line="240" w:lineRule="auto"/>
        <w:ind w:left="180" w:hanging="180"/>
        <w:rPr>
          <w:rFonts w:ascii="Arial Narrow" w:hAnsi="Arial Narrow" w:cstheme="minorHAnsi"/>
          <w:color w:val="auto"/>
          <w:sz w:val="24"/>
          <w:szCs w:val="24"/>
        </w:rPr>
      </w:pPr>
      <w:r>
        <w:rPr>
          <w:rFonts w:ascii="Arial Narrow" w:hAnsi="Arial Narrow" w:cstheme="minorHAnsi"/>
          <w:color w:val="auto"/>
          <w:sz w:val="24"/>
          <w:szCs w:val="24"/>
        </w:rPr>
        <w:t>Bachelor in Business Administration - BBA</w:t>
      </w:r>
      <w:r w:rsidR="00791BE7" w:rsidRPr="00575D41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>Behria University, Islamabad</w:t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</w:r>
      <w:r w:rsidR="00173E07"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2015</w:t>
      </w:r>
      <w:r w:rsidR="00173E07">
        <w:rPr>
          <w:rFonts w:ascii="Arial Narrow" w:hAnsi="Arial Narrow" w:cstheme="minorHAnsi"/>
          <w:color w:val="auto"/>
          <w:sz w:val="24"/>
          <w:szCs w:val="24"/>
        </w:rPr>
        <w:t>]</w:t>
      </w:r>
    </w:p>
    <w:p w:rsidR="00F473EA" w:rsidRDefault="00904477" w:rsidP="008A1176">
      <w:pPr>
        <w:pStyle w:val="Subsection"/>
        <w:numPr>
          <w:ilvl w:val="0"/>
          <w:numId w:val="6"/>
        </w:numPr>
        <w:spacing w:before="0" w:line="240" w:lineRule="auto"/>
        <w:ind w:left="180" w:hanging="180"/>
        <w:rPr>
          <w:rFonts w:ascii="Arial Narrow" w:hAnsi="Arial Narrow" w:cstheme="minorHAnsi"/>
          <w:color w:val="auto"/>
          <w:sz w:val="24"/>
          <w:szCs w:val="24"/>
        </w:rPr>
      </w:pPr>
      <w:r>
        <w:rPr>
          <w:rFonts w:ascii="Arial Narrow" w:hAnsi="Arial Narrow" w:cstheme="minorHAnsi"/>
          <w:color w:val="auto"/>
          <w:sz w:val="24"/>
          <w:szCs w:val="24"/>
        </w:rPr>
        <w:t>Intermediate in Commerce – I.Com.</w:t>
      </w:r>
      <w:r>
        <w:rPr>
          <w:rFonts w:ascii="Arial Narrow" w:hAnsi="Arial Narrow" w:cstheme="minorHAnsi"/>
          <w:color w:val="auto"/>
          <w:sz w:val="24"/>
          <w:szCs w:val="24"/>
        </w:rPr>
        <w:tab/>
      </w:r>
      <w:r>
        <w:rPr>
          <w:rFonts w:ascii="Arial Narrow" w:hAnsi="Arial Narrow" w:cstheme="minorHAnsi"/>
          <w:color w:val="auto"/>
          <w:sz w:val="24"/>
          <w:szCs w:val="24"/>
        </w:rPr>
        <w:tab/>
        <w:t>Punjab College of Commerce, Rawalpindi</w:t>
      </w:r>
      <w:r>
        <w:rPr>
          <w:rFonts w:ascii="Arial Narrow" w:hAnsi="Arial Narrow" w:cstheme="minorHAnsi"/>
          <w:color w:val="auto"/>
          <w:sz w:val="24"/>
          <w:szCs w:val="24"/>
        </w:rPr>
        <w:tab/>
      </w:r>
      <w:r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2010</w:t>
      </w:r>
      <w:r>
        <w:rPr>
          <w:rFonts w:ascii="Arial Narrow" w:hAnsi="Arial Narrow" w:cstheme="minorHAnsi"/>
          <w:color w:val="auto"/>
          <w:sz w:val="24"/>
          <w:szCs w:val="24"/>
        </w:rPr>
        <w:t>]</w:t>
      </w:r>
    </w:p>
    <w:p w:rsidR="00904477" w:rsidRPr="00F473EA" w:rsidRDefault="00904477" w:rsidP="008A1176">
      <w:pPr>
        <w:pStyle w:val="Subsection"/>
        <w:numPr>
          <w:ilvl w:val="0"/>
          <w:numId w:val="6"/>
        </w:numPr>
        <w:spacing w:before="0" w:line="240" w:lineRule="auto"/>
        <w:ind w:left="180" w:hanging="180"/>
        <w:rPr>
          <w:rFonts w:ascii="Arial Narrow" w:hAnsi="Arial Narrow" w:cstheme="minorHAnsi"/>
          <w:color w:val="auto"/>
          <w:sz w:val="24"/>
          <w:szCs w:val="24"/>
        </w:rPr>
      </w:pPr>
      <w:r w:rsidRPr="00F473EA">
        <w:rPr>
          <w:rFonts w:ascii="Arial Narrow" w:hAnsi="Arial Narrow" w:cstheme="minorHAnsi"/>
          <w:color w:val="auto"/>
          <w:sz w:val="24"/>
          <w:szCs w:val="24"/>
        </w:rPr>
        <w:t xml:space="preserve">Matriculation – </w:t>
      </w:r>
      <w:r w:rsidR="00451B3B" w:rsidRPr="00F473EA">
        <w:rPr>
          <w:rFonts w:ascii="Arial Narrow" w:hAnsi="Arial Narrow" w:cstheme="minorHAnsi"/>
          <w:color w:val="auto"/>
          <w:sz w:val="24"/>
          <w:szCs w:val="24"/>
        </w:rPr>
        <w:t>10</w:t>
      </w:r>
      <w:r w:rsidR="00451B3B" w:rsidRPr="00F473EA">
        <w:rPr>
          <w:rFonts w:ascii="Arial Narrow" w:hAnsi="Arial Narrow" w:cstheme="minorHAnsi"/>
          <w:color w:val="auto"/>
          <w:sz w:val="24"/>
          <w:szCs w:val="24"/>
          <w:vertAlign w:val="superscript"/>
        </w:rPr>
        <w:t xml:space="preserve">th </w:t>
      </w:r>
      <w:r w:rsidR="00451B3B">
        <w:rPr>
          <w:rFonts w:ascii="Arial Narrow" w:hAnsi="Arial Narrow" w:cstheme="minorHAnsi"/>
          <w:color w:val="auto"/>
          <w:sz w:val="24"/>
          <w:szCs w:val="24"/>
        </w:rPr>
        <w:t>Class</w:t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</w:r>
      <w:r w:rsidR="00C515E0">
        <w:rPr>
          <w:rFonts w:ascii="Arial Narrow" w:hAnsi="Arial Narrow" w:cstheme="minorHAnsi"/>
          <w:color w:val="auto"/>
          <w:sz w:val="24"/>
          <w:szCs w:val="24"/>
        </w:rPr>
        <w:tab/>
        <w:t>Rawalpindi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 xml:space="preserve"> Board</w:t>
      </w:r>
      <w:r w:rsidR="00C515E0">
        <w:rPr>
          <w:rFonts w:ascii="Arial Narrow" w:hAnsi="Arial Narrow" w:cstheme="minorHAnsi"/>
          <w:color w:val="auto"/>
          <w:sz w:val="24"/>
          <w:szCs w:val="24"/>
        </w:rPr>
        <w:t xml:space="preserve"> of intr. &amp; Sec. Education, Rwp.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  <w:t>[</w:t>
      </w:r>
      <w:r w:rsidR="00786D96">
        <w:rPr>
          <w:rFonts w:ascii="Arial Narrow" w:hAnsi="Arial Narrow" w:cstheme="minorHAnsi"/>
          <w:color w:val="auto"/>
          <w:sz w:val="24"/>
          <w:szCs w:val="24"/>
        </w:rPr>
        <w:t>2008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>]</w:t>
      </w:r>
      <w:r w:rsidRPr="00F473EA">
        <w:rPr>
          <w:rFonts w:ascii="Arial Narrow" w:hAnsi="Arial Narrow" w:cstheme="minorHAnsi"/>
          <w:color w:val="auto"/>
          <w:sz w:val="24"/>
          <w:szCs w:val="24"/>
        </w:rPr>
        <w:tab/>
      </w:r>
    </w:p>
    <w:p w:rsidR="001D70F0" w:rsidRDefault="00D46E19" w:rsidP="00F473EA">
      <w:pPr>
        <w:pStyle w:val="Section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E51E6">
        <w:rPr>
          <w:rFonts w:ascii="Times New Roman" w:hAnsi="Times New Roman" w:cs="Times New Roman"/>
          <w:b/>
          <w:color w:val="auto"/>
          <w:sz w:val="24"/>
          <w:szCs w:val="24"/>
        </w:rPr>
        <w:t>Experience</w:t>
      </w:r>
    </w:p>
    <w:p w:rsidR="00297D58" w:rsidRDefault="00297D58" w:rsidP="00297D58">
      <w:pPr>
        <w:spacing w:line="240" w:lineRule="auto"/>
        <w:rPr>
          <w:rFonts w:ascii="Arial Narrow" w:hAnsi="Arial Narrow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Customer Relation (internee)</w:t>
      </w:r>
      <w:r>
        <w:rPr>
          <w:rFonts w:ascii="Times New Roman" w:hAnsi="Times New Roman" w:cs="Times New Roman"/>
        </w:rPr>
        <w:t xml:space="preserve">    </w:t>
      </w:r>
      <w:r w:rsidR="008A1176" w:rsidRPr="00297D58">
        <w:rPr>
          <w:rFonts w:ascii="Times New Roman" w:hAnsi="Times New Roman" w:cs="Times New Roman"/>
          <w:b/>
          <w:sz w:val="24"/>
          <w:szCs w:val="24"/>
          <w:u w:val="single"/>
        </w:rPr>
        <w:t>Qubee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0236">
        <w:rPr>
          <w:rFonts w:ascii="Arial Narrow" w:hAnsi="Arial Narrow"/>
          <w:b/>
        </w:rPr>
        <w:t xml:space="preserve"> </w:t>
      </w:r>
      <w:r w:rsidR="008A1176">
        <w:rPr>
          <w:rFonts w:ascii="Arial Narrow" w:hAnsi="Arial Narrow"/>
          <w:b/>
        </w:rPr>
        <w:tab/>
      </w:r>
      <w:r w:rsidR="008A1176">
        <w:rPr>
          <w:rFonts w:ascii="Arial Narrow" w:hAnsi="Arial Narrow"/>
          <w:b/>
        </w:rPr>
        <w:tab/>
      </w:r>
      <w:r w:rsidR="008A1176" w:rsidRPr="005B0236">
        <w:rPr>
          <w:rFonts w:ascii="Arial Narrow" w:hAnsi="Arial Narrow"/>
          <w:b/>
        </w:rPr>
        <w:t>[FEB</w:t>
      </w:r>
      <w:r>
        <w:rPr>
          <w:rFonts w:ascii="Arial Narrow" w:hAnsi="Arial Narrow"/>
          <w:b/>
          <w:u w:val="single"/>
        </w:rPr>
        <w:t xml:space="preserve"> 2015 - To- JULY 2015}</w:t>
      </w:r>
    </w:p>
    <w:p w:rsidR="00297D58" w:rsidRDefault="00297D58" w:rsidP="00297D58">
      <w:pPr>
        <w:spacing w:line="240" w:lineRule="auto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Job description:</w:t>
      </w:r>
    </w:p>
    <w:p w:rsidR="00297D58" w:rsidRPr="008A1176" w:rsidRDefault="00297D58" w:rsidP="008A11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Promote company products by providing consistent and accurate information to customers.</w:t>
      </w:r>
    </w:p>
    <w:p w:rsidR="00297D58" w:rsidRPr="008A1176" w:rsidRDefault="00297D58" w:rsidP="008A11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Achieve sales target assigned and contribute to the overall achievement of the team.</w:t>
      </w:r>
    </w:p>
    <w:p w:rsidR="00297D58" w:rsidRPr="008A1176" w:rsidRDefault="00297D58" w:rsidP="008A11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Establish and maintain strong professional relationship.</w:t>
      </w:r>
    </w:p>
    <w:p w:rsidR="00297D58" w:rsidRPr="008A1176" w:rsidRDefault="00297D58" w:rsidP="008A11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Solve the customer problems related to product or services and provide friendly environment.</w:t>
      </w:r>
    </w:p>
    <w:p w:rsidR="00297D58" w:rsidRPr="008A1176" w:rsidRDefault="00297D58" w:rsidP="008A117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1176">
        <w:rPr>
          <w:rFonts w:ascii="Times New Roman" w:hAnsi="Times New Roman" w:cs="Times New Roman"/>
          <w:sz w:val="24"/>
          <w:szCs w:val="24"/>
        </w:rPr>
        <w:t>Participate in in-house training program sessions</w:t>
      </w:r>
      <w:r w:rsidRPr="008A117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A5BD7" w:rsidRPr="005B0236" w:rsidRDefault="005A5BD7" w:rsidP="00CF3797">
      <w:pPr>
        <w:pStyle w:val="ListParagraph"/>
        <w:numPr>
          <w:ilvl w:val="0"/>
          <w:numId w:val="7"/>
        </w:numPr>
        <w:spacing w:after="0"/>
        <w:ind w:left="180" w:hanging="180"/>
        <w:rPr>
          <w:rFonts w:ascii="Arial Narrow" w:hAnsi="Arial Narrow"/>
          <w:b/>
        </w:rPr>
      </w:pPr>
      <w:r w:rsidRPr="00786D93">
        <w:rPr>
          <w:rFonts w:ascii="Arial Narrow" w:hAnsi="Arial Narrow"/>
          <w:b/>
          <w:u w:val="single"/>
        </w:rPr>
        <w:t>Manag</w:t>
      </w:r>
      <w:r w:rsidR="00EA7D22" w:rsidRPr="00786D93">
        <w:rPr>
          <w:rFonts w:ascii="Arial Narrow" w:hAnsi="Arial Narrow"/>
          <w:b/>
          <w:u w:val="single"/>
        </w:rPr>
        <w:t>ing</w:t>
      </w:r>
      <w:r w:rsidRPr="00786D93">
        <w:rPr>
          <w:rFonts w:ascii="Arial Narrow" w:hAnsi="Arial Narrow"/>
          <w:b/>
          <w:u w:val="single"/>
        </w:rPr>
        <w:t xml:space="preserve"> Executive</w:t>
      </w:r>
      <w:r w:rsidR="00CE51E6">
        <w:rPr>
          <w:rFonts w:ascii="Arial Narrow" w:hAnsi="Arial Narrow"/>
          <w:b/>
        </w:rPr>
        <w:tab/>
        <w:t xml:space="preserve">           </w:t>
      </w:r>
      <w:r w:rsidR="001D6ECE" w:rsidRPr="00786D93">
        <w:rPr>
          <w:rFonts w:ascii="Arial Narrow" w:hAnsi="Arial Narrow"/>
          <w:b/>
          <w:u w:val="single"/>
        </w:rPr>
        <w:t>Green Peak International</w:t>
      </w:r>
      <w:r w:rsidR="001D6ECE" w:rsidRPr="005B0236">
        <w:rPr>
          <w:rFonts w:ascii="Arial Narrow" w:hAnsi="Arial Narrow"/>
          <w:b/>
        </w:rPr>
        <w:tab/>
      </w:r>
      <w:r w:rsidR="001D6ECE">
        <w:rPr>
          <w:rFonts w:ascii="Arial Narrow" w:hAnsi="Arial Narrow"/>
          <w:b/>
        </w:rPr>
        <w:tab/>
      </w:r>
      <w:r w:rsidR="001D6ECE">
        <w:rPr>
          <w:rFonts w:ascii="Arial Narrow" w:hAnsi="Arial Narrow"/>
          <w:b/>
        </w:rPr>
        <w:tab/>
        <w:t xml:space="preserve">              </w:t>
      </w:r>
      <w:r w:rsidRPr="005B0236">
        <w:rPr>
          <w:rFonts w:ascii="Arial Narrow" w:hAnsi="Arial Narrow"/>
          <w:b/>
        </w:rPr>
        <w:t xml:space="preserve">    </w:t>
      </w:r>
      <w:r w:rsidR="000F31E1">
        <w:rPr>
          <w:rFonts w:ascii="Arial Narrow" w:hAnsi="Arial Narrow"/>
          <w:b/>
        </w:rPr>
        <w:t xml:space="preserve"> </w:t>
      </w:r>
      <w:r w:rsidRPr="005B0236">
        <w:rPr>
          <w:rFonts w:ascii="Arial Narrow" w:hAnsi="Arial Narrow"/>
          <w:b/>
        </w:rPr>
        <w:t xml:space="preserve"> [ </w:t>
      </w:r>
      <w:r w:rsidR="00786D96">
        <w:rPr>
          <w:rFonts w:ascii="Arial Narrow" w:hAnsi="Arial Narrow"/>
          <w:b/>
          <w:u w:val="single"/>
        </w:rPr>
        <w:t>May 2013 - To- Sep 2013</w:t>
      </w:r>
      <w:r w:rsidRPr="005B0236">
        <w:rPr>
          <w:rFonts w:ascii="Arial Narrow" w:hAnsi="Arial Narrow"/>
          <w:b/>
        </w:rPr>
        <w:t>]</w:t>
      </w:r>
    </w:p>
    <w:p w:rsidR="00FF3CE7" w:rsidRPr="005B0236" w:rsidRDefault="00305AAC" w:rsidP="00FF3CE7">
      <w:pPr>
        <w:pStyle w:val="ListParagraph"/>
        <w:spacing w:after="0"/>
        <w:ind w:left="180"/>
        <w:rPr>
          <w:rFonts w:ascii="Arial Narrow" w:hAnsi="Arial Narrow"/>
          <w:b/>
          <w:i/>
        </w:rPr>
      </w:pPr>
      <w:r w:rsidRPr="001D6ECE">
        <w:rPr>
          <w:rFonts w:ascii="Times New Roman" w:hAnsi="Times New Roman" w:cs="Times New Roman"/>
          <w:b/>
        </w:rPr>
        <w:t>Job Description</w:t>
      </w:r>
      <w:r w:rsidRPr="005B0236">
        <w:rPr>
          <w:rFonts w:ascii="Arial Narrow" w:hAnsi="Arial Narrow"/>
          <w:b/>
          <w:i/>
        </w:rPr>
        <w:t>:</w:t>
      </w:r>
    </w:p>
    <w:p w:rsidR="00EA75E0" w:rsidRPr="008A1176" w:rsidRDefault="00EA75E0" w:rsidP="008A1176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Prepare Marketing plans, Proposal </w:t>
      </w:r>
      <w:r w:rsidR="00297D58" w:rsidRPr="008A1176">
        <w:rPr>
          <w:rFonts w:ascii="Times New Roman" w:hAnsi="Times New Roman" w:cs="Times New Roman"/>
          <w:sz w:val="24"/>
          <w:szCs w:val="24"/>
        </w:rPr>
        <w:t>Letters and</w:t>
      </w:r>
      <w:r w:rsidR="007E37E6" w:rsidRPr="008A1176">
        <w:rPr>
          <w:rFonts w:ascii="Times New Roman" w:hAnsi="Times New Roman" w:cs="Times New Roman"/>
          <w:sz w:val="24"/>
          <w:szCs w:val="24"/>
        </w:rPr>
        <w:t xml:space="preserve"> </w:t>
      </w:r>
      <w:r w:rsidR="00A75DFD" w:rsidRPr="008A1176">
        <w:rPr>
          <w:rFonts w:ascii="Times New Roman" w:hAnsi="Times New Roman" w:cs="Times New Roman"/>
          <w:sz w:val="24"/>
          <w:szCs w:val="24"/>
        </w:rPr>
        <w:t>professional presentations.</w:t>
      </w:r>
    </w:p>
    <w:p w:rsidR="00305AAC" w:rsidRPr="008A1176" w:rsidRDefault="00557234" w:rsidP="008A1176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Organize and manage all resources of the planned Event</w:t>
      </w:r>
      <w:r w:rsidR="00F54D99" w:rsidRPr="008A1176">
        <w:rPr>
          <w:rFonts w:ascii="Times New Roman" w:hAnsi="Times New Roman" w:cs="Times New Roman"/>
          <w:sz w:val="24"/>
          <w:szCs w:val="24"/>
        </w:rPr>
        <w:t>s</w:t>
      </w:r>
      <w:r w:rsidRPr="008A1176">
        <w:rPr>
          <w:rFonts w:ascii="Times New Roman" w:hAnsi="Times New Roman" w:cs="Times New Roman"/>
          <w:sz w:val="24"/>
          <w:szCs w:val="24"/>
        </w:rPr>
        <w:t>.</w:t>
      </w:r>
    </w:p>
    <w:p w:rsidR="00557234" w:rsidRPr="008A1176" w:rsidRDefault="00176558" w:rsidP="008A1176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Manage the Marketing Campaigns for Sponsorships and ticket Sale.</w:t>
      </w:r>
    </w:p>
    <w:p w:rsidR="00C740AA" w:rsidRPr="008A1176" w:rsidRDefault="0018106E" w:rsidP="008A1176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Monitor</w:t>
      </w:r>
      <w:r w:rsidR="00C740AA" w:rsidRPr="008A1176">
        <w:rPr>
          <w:rFonts w:ascii="Times New Roman" w:hAnsi="Times New Roman" w:cs="Times New Roman"/>
          <w:sz w:val="24"/>
          <w:szCs w:val="24"/>
        </w:rPr>
        <w:t xml:space="preserve"> Advertisement Campaigns &amp; Company</w:t>
      </w:r>
      <w:r w:rsidR="004A5649" w:rsidRPr="008A1176">
        <w:rPr>
          <w:rFonts w:ascii="Times New Roman" w:hAnsi="Times New Roman" w:cs="Times New Roman"/>
          <w:sz w:val="24"/>
          <w:szCs w:val="24"/>
        </w:rPr>
        <w:t>’</w:t>
      </w:r>
      <w:r w:rsidR="00C740AA" w:rsidRPr="008A1176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123261" w:rsidRPr="008A1176" w:rsidRDefault="00123261" w:rsidP="008A1176">
      <w:pPr>
        <w:pStyle w:val="ListParagraph"/>
        <w:numPr>
          <w:ilvl w:val="0"/>
          <w:numId w:val="8"/>
        </w:numPr>
        <w:spacing w:after="0" w:line="240" w:lineRule="auto"/>
        <w:ind w:left="450" w:hanging="270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Organize and plan the meeting among Stake holders and </w:t>
      </w:r>
      <w:r w:rsidR="006E3CA3" w:rsidRPr="008A1176">
        <w:rPr>
          <w:rFonts w:ascii="Times New Roman" w:hAnsi="Times New Roman" w:cs="Times New Roman"/>
          <w:sz w:val="24"/>
          <w:szCs w:val="24"/>
        </w:rPr>
        <w:t>sponsor</w:t>
      </w:r>
      <w:r w:rsidRPr="008A1176">
        <w:rPr>
          <w:rFonts w:ascii="Times New Roman" w:hAnsi="Times New Roman" w:cs="Times New Roman"/>
          <w:sz w:val="24"/>
          <w:szCs w:val="24"/>
        </w:rPr>
        <w:t xml:space="preserve"> Organizations.</w:t>
      </w:r>
    </w:p>
    <w:p w:rsidR="00CE51E6" w:rsidRPr="001D6ECE" w:rsidRDefault="00CE51E6" w:rsidP="00297D58">
      <w:pPr>
        <w:pStyle w:val="ListParagraph"/>
        <w:spacing w:after="0" w:line="240" w:lineRule="auto"/>
        <w:ind w:left="450"/>
        <w:rPr>
          <w:rFonts w:ascii="Times New Roman" w:hAnsi="Times New Roman" w:cs="Times New Roman"/>
        </w:rPr>
      </w:pPr>
    </w:p>
    <w:p w:rsidR="00EA7D22" w:rsidRPr="005B0236" w:rsidRDefault="00EA7D22" w:rsidP="00CF3797">
      <w:pPr>
        <w:pStyle w:val="ListParagraph"/>
        <w:numPr>
          <w:ilvl w:val="0"/>
          <w:numId w:val="7"/>
        </w:numPr>
        <w:spacing w:after="0"/>
        <w:ind w:left="180" w:hanging="180"/>
        <w:rPr>
          <w:rFonts w:ascii="Arial Narrow" w:hAnsi="Arial Narrow"/>
          <w:b/>
        </w:rPr>
      </w:pPr>
      <w:r w:rsidRPr="001D6ECE">
        <w:rPr>
          <w:rFonts w:ascii="Times New Roman" w:hAnsi="Times New Roman" w:cs="Times New Roman"/>
          <w:b/>
          <w:u w:val="single"/>
        </w:rPr>
        <w:t>Managing Executive</w:t>
      </w:r>
      <w:r w:rsidRPr="005B0236">
        <w:rPr>
          <w:rFonts w:ascii="Arial Narrow" w:hAnsi="Arial Narrow"/>
          <w:b/>
        </w:rPr>
        <w:tab/>
      </w:r>
      <w:r w:rsidRPr="005B0236">
        <w:rPr>
          <w:rFonts w:ascii="Arial Narrow" w:hAnsi="Arial Narrow"/>
          <w:b/>
        </w:rPr>
        <w:tab/>
      </w:r>
      <w:r w:rsidR="00F31D6D" w:rsidRPr="006F6BB0">
        <w:rPr>
          <w:rFonts w:ascii="Arial Narrow" w:hAnsi="Arial Narrow"/>
          <w:b/>
          <w:u w:val="single"/>
        </w:rPr>
        <w:t>MERC Management Event Resource Company</w:t>
      </w:r>
      <w:r w:rsidRPr="005B0236">
        <w:rPr>
          <w:rFonts w:ascii="Arial Narrow" w:hAnsi="Arial Narrow"/>
          <w:b/>
        </w:rPr>
        <w:tab/>
      </w:r>
      <w:r w:rsidR="000F31E1">
        <w:rPr>
          <w:rFonts w:ascii="Arial Narrow" w:hAnsi="Arial Narrow"/>
          <w:b/>
        </w:rPr>
        <w:t xml:space="preserve">      </w:t>
      </w:r>
      <w:r w:rsidR="00786D96" w:rsidRPr="005B0236">
        <w:rPr>
          <w:rFonts w:ascii="Arial Narrow" w:hAnsi="Arial Narrow"/>
          <w:b/>
        </w:rPr>
        <w:t xml:space="preserve"> [ </w:t>
      </w:r>
      <w:r w:rsidR="00786D96">
        <w:rPr>
          <w:rFonts w:ascii="Arial Narrow" w:hAnsi="Arial Narrow"/>
          <w:b/>
          <w:u w:val="single"/>
        </w:rPr>
        <w:t>June 2014 -</w:t>
      </w:r>
      <w:r w:rsidR="00786D96" w:rsidRPr="006F6BB0">
        <w:rPr>
          <w:rFonts w:ascii="Arial Narrow" w:hAnsi="Arial Narrow"/>
          <w:b/>
          <w:u w:val="single"/>
        </w:rPr>
        <w:t>To</w:t>
      </w:r>
      <w:r w:rsidR="00786D96">
        <w:rPr>
          <w:rFonts w:ascii="Arial Narrow" w:hAnsi="Arial Narrow"/>
          <w:b/>
          <w:u w:val="single"/>
        </w:rPr>
        <w:t>-  Nov 2014</w:t>
      </w:r>
      <w:r w:rsidR="00786D96" w:rsidRPr="005B0236">
        <w:rPr>
          <w:rFonts w:ascii="Arial Narrow" w:hAnsi="Arial Narrow"/>
          <w:b/>
        </w:rPr>
        <w:t xml:space="preserve"> ]</w:t>
      </w:r>
    </w:p>
    <w:p w:rsidR="005B0236" w:rsidRPr="001D6ECE" w:rsidRDefault="005B0236" w:rsidP="005B0236">
      <w:pPr>
        <w:pStyle w:val="ListParagraph"/>
        <w:spacing w:after="0"/>
        <w:ind w:left="180"/>
        <w:rPr>
          <w:rFonts w:ascii="Times New Roman" w:hAnsi="Times New Roman" w:cs="Times New Roman"/>
          <w:b/>
        </w:rPr>
      </w:pPr>
      <w:r w:rsidRPr="001D6ECE">
        <w:rPr>
          <w:rFonts w:ascii="Times New Roman" w:hAnsi="Times New Roman" w:cs="Times New Roman"/>
          <w:b/>
        </w:rPr>
        <w:t>Job Description:</w:t>
      </w:r>
    </w:p>
    <w:p w:rsidR="00083ED9" w:rsidRPr="008A1176" w:rsidRDefault="00083ED9" w:rsidP="008A1176">
      <w:pPr>
        <w:pStyle w:val="ListParagraph"/>
        <w:numPr>
          <w:ilvl w:val="0"/>
          <w:numId w:val="9"/>
        </w:numPr>
        <w:spacing w:after="0" w:line="24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Organizer/Management of different </w:t>
      </w:r>
      <w:r w:rsidR="00A01C64" w:rsidRPr="008A1176">
        <w:rPr>
          <w:rFonts w:ascii="Times New Roman" w:hAnsi="Times New Roman" w:cs="Times New Roman"/>
          <w:sz w:val="24"/>
          <w:szCs w:val="24"/>
        </w:rPr>
        <w:t>E</w:t>
      </w:r>
      <w:r w:rsidR="005204C7">
        <w:rPr>
          <w:rFonts w:ascii="Times New Roman" w:hAnsi="Times New Roman" w:cs="Times New Roman"/>
          <w:sz w:val="24"/>
          <w:szCs w:val="24"/>
        </w:rPr>
        <w:t>vents and sales of tickets</w:t>
      </w:r>
    </w:p>
    <w:p w:rsidR="005B0236" w:rsidRPr="008A1176" w:rsidRDefault="005B0236" w:rsidP="008A1176">
      <w:pPr>
        <w:pStyle w:val="ListParagraph"/>
        <w:numPr>
          <w:ilvl w:val="0"/>
          <w:numId w:val="9"/>
        </w:numPr>
        <w:spacing w:after="0" w:line="24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>Manage the Marketing Campaigns for Sponsorships and ticket Sale.</w:t>
      </w:r>
    </w:p>
    <w:p w:rsidR="00CE51E6" w:rsidRPr="008A1176" w:rsidRDefault="005B0236" w:rsidP="008A1176">
      <w:pPr>
        <w:pStyle w:val="ListParagraph"/>
        <w:numPr>
          <w:ilvl w:val="0"/>
          <w:numId w:val="9"/>
        </w:numPr>
        <w:spacing w:after="0" w:line="240" w:lineRule="auto"/>
        <w:ind w:left="45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A1176">
        <w:rPr>
          <w:rFonts w:ascii="Times New Roman" w:hAnsi="Times New Roman" w:cs="Times New Roman"/>
          <w:sz w:val="24"/>
          <w:szCs w:val="24"/>
        </w:rPr>
        <w:t xml:space="preserve">Organize and plan the meeting among Stake holders and </w:t>
      </w:r>
      <w:r w:rsidR="00FC763D" w:rsidRPr="008A1176">
        <w:rPr>
          <w:rFonts w:ascii="Times New Roman" w:hAnsi="Times New Roman" w:cs="Times New Roman"/>
          <w:sz w:val="24"/>
          <w:szCs w:val="24"/>
        </w:rPr>
        <w:t>sponsor</w:t>
      </w:r>
      <w:r w:rsidRPr="008A1176">
        <w:rPr>
          <w:rFonts w:ascii="Times New Roman" w:hAnsi="Times New Roman" w:cs="Times New Roman"/>
          <w:sz w:val="24"/>
          <w:szCs w:val="24"/>
        </w:rPr>
        <w:t xml:space="preserve"> Organizations.</w:t>
      </w:r>
    </w:p>
    <w:p w:rsidR="008479F3" w:rsidRPr="001D6ECE" w:rsidRDefault="002F0343" w:rsidP="008A1176">
      <w:pPr>
        <w:pStyle w:val="SectionHeading"/>
        <w:spacing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6ECE">
        <w:rPr>
          <w:rFonts w:ascii="Times New Roman" w:hAnsi="Times New Roman" w:cs="Times New Roman"/>
          <w:b/>
          <w:color w:val="auto"/>
          <w:sz w:val="24"/>
          <w:szCs w:val="24"/>
        </w:rPr>
        <w:t>FIELDS OF INTEREST</w:t>
      </w:r>
    </w:p>
    <w:p w:rsidR="007C12A7" w:rsidRPr="001D6ECE" w:rsidRDefault="00B8067D" w:rsidP="008A1176">
      <w:pPr>
        <w:pStyle w:val="ListParagraph"/>
        <w:numPr>
          <w:ilvl w:val="0"/>
          <w:numId w:val="4"/>
        </w:numPr>
        <w:spacing w:after="120" w:line="240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Marketing</w:t>
      </w:r>
      <w:r w:rsidR="00B74A94" w:rsidRPr="001D6ECE">
        <w:rPr>
          <w:rFonts w:ascii="Times New Roman" w:hAnsi="Times New Roman" w:cs="Times New Roman"/>
        </w:rPr>
        <w:t>.</w:t>
      </w:r>
    </w:p>
    <w:p w:rsidR="00B8067D" w:rsidRPr="001D6ECE" w:rsidRDefault="00B8067D" w:rsidP="008A1176">
      <w:pPr>
        <w:pStyle w:val="ListParagraph"/>
        <w:numPr>
          <w:ilvl w:val="0"/>
          <w:numId w:val="4"/>
        </w:numPr>
        <w:spacing w:after="120" w:line="240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Advertisement</w:t>
      </w:r>
    </w:p>
    <w:p w:rsidR="00546880" w:rsidRPr="008A1176" w:rsidRDefault="00B8067D" w:rsidP="001D6ECE">
      <w:pPr>
        <w:pStyle w:val="ListParagraph"/>
        <w:numPr>
          <w:ilvl w:val="0"/>
          <w:numId w:val="4"/>
        </w:numPr>
        <w:spacing w:after="120" w:line="240" w:lineRule="auto"/>
        <w:ind w:hanging="288"/>
        <w:jc w:val="both"/>
        <w:rPr>
          <w:rFonts w:ascii="Times New Roman" w:hAnsi="Times New Roman" w:cs="Times New Roman"/>
        </w:rPr>
      </w:pPr>
      <w:r w:rsidRPr="001D6ECE">
        <w:rPr>
          <w:rFonts w:ascii="Times New Roman" w:hAnsi="Times New Roman" w:cs="Times New Roman"/>
        </w:rPr>
        <w:t>Event Managemen</w:t>
      </w:r>
      <w:r w:rsidR="008A1176">
        <w:rPr>
          <w:rFonts w:ascii="Times New Roman" w:hAnsi="Times New Roman" w:cs="Times New Roman"/>
        </w:rPr>
        <w:t>t</w:t>
      </w:r>
    </w:p>
    <w:p w:rsidR="00546880" w:rsidRPr="008A1176" w:rsidRDefault="008A1176" w:rsidP="008A117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46B32" w:rsidRPr="008A1176">
        <w:rPr>
          <w:rFonts w:ascii="Times New Roman" w:hAnsi="Times New Roman" w:cs="Times New Roman"/>
          <w:b/>
          <w:sz w:val="24"/>
          <w:szCs w:val="24"/>
        </w:rPr>
        <w:t xml:space="preserve">Reference will be </w:t>
      </w:r>
      <w:r w:rsidR="00AA5B6C" w:rsidRPr="008A1176">
        <w:rPr>
          <w:rFonts w:ascii="Times New Roman" w:hAnsi="Times New Roman" w:cs="Times New Roman"/>
          <w:b/>
          <w:sz w:val="24"/>
          <w:szCs w:val="24"/>
        </w:rPr>
        <w:t>furnished</w:t>
      </w:r>
      <w:r w:rsidR="00E46B32" w:rsidRPr="008A1176">
        <w:rPr>
          <w:rFonts w:ascii="Times New Roman" w:hAnsi="Times New Roman" w:cs="Times New Roman"/>
          <w:b/>
          <w:sz w:val="24"/>
          <w:szCs w:val="24"/>
        </w:rPr>
        <w:t>, if required.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46880" w:rsidRPr="008A1176" w:rsidSect="00297D58">
      <w:footerReference w:type="default" r:id="rId10"/>
      <w:headerReference w:type="first" r:id="rId11"/>
      <w:pgSz w:w="12240" w:h="15840"/>
      <w:pgMar w:top="990" w:right="1080" w:bottom="990" w:left="1080" w:header="576" w:footer="57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380" w:rsidRDefault="00263380">
      <w:pPr>
        <w:spacing w:after="0" w:line="240" w:lineRule="auto"/>
      </w:pPr>
      <w:r>
        <w:separator/>
      </w:r>
    </w:p>
  </w:endnote>
  <w:endnote w:type="continuationSeparator" w:id="1">
    <w:p w:rsidR="00263380" w:rsidRDefault="0026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F3" w:rsidRDefault="0079174B">
    <w:pPr>
      <w:pStyle w:val="Header"/>
    </w:pPr>
    <w:r>
      <w:rPr>
        <w:noProof/>
      </w:rPr>
      <w:pict>
        <v:rect id="Rectangle 4" o:spid="_x0000_s4098" style="position:absolute;margin-left:0;margin-top:0;width:539.05pt;height:717.55pt;z-index:25167564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<w10:wrap anchorx="margin" anchory="margin"/>
        </v:rect>
      </w:pict>
    </w:r>
  </w:p>
  <w:p w:rsidR="008479F3" w:rsidRDefault="008479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380" w:rsidRDefault="00263380">
      <w:pPr>
        <w:spacing w:after="0" w:line="240" w:lineRule="auto"/>
      </w:pPr>
      <w:r>
        <w:separator/>
      </w:r>
    </w:p>
  </w:footnote>
  <w:footnote w:type="continuationSeparator" w:id="1">
    <w:p w:rsidR="00263380" w:rsidRDefault="00263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9F3" w:rsidRDefault="0079174B">
    <w:pPr>
      <w:pStyle w:val="Header"/>
    </w:pPr>
    <w:r>
      <w:rPr>
        <w:noProof/>
      </w:rPr>
      <w:pict>
        <v:rect id="Rectangle 1" o:spid="_x0000_s4097" style="position:absolute;margin-left:0;margin-top:0;width:539.05pt;height:717.55pt;z-index:25168076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<w10:wrap anchorx="margin" anchory="margin"/>
        </v:rect>
      </w:pict>
    </w:r>
  </w:p>
  <w:p w:rsidR="008479F3" w:rsidRDefault="008479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629F8"/>
    <w:multiLevelType w:val="hybridMultilevel"/>
    <w:tmpl w:val="77765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AE05F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12741A60"/>
    <w:multiLevelType w:val="hybridMultilevel"/>
    <w:tmpl w:val="38B83DC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68427AA"/>
    <w:multiLevelType w:val="hybridMultilevel"/>
    <w:tmpl w:val="B24C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83D24"/>
    <w:multiLevelType w:val="hybridMultilevel"/>
    <w:tmpl w:val="AC9C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9B4548"/>
    <w:multiLevelType w:val="hybridMultilevel"/>
    <w:tmpl w:val="37E2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A6C92"/>
    <w:multiLevelType w:val="hybridMultilevel"/>
    <w:tmpl w:val="EBB6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51E8B"/>
    <w:multiLevelType w:val="hybridMultilevel"/>
    <w:tmpl w:val="FB766B0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5B77"/>
    <w:rsid w:val="00007EBF"/>
    <w:rsid w:val="00025481"/>
    <w:rsid w:val="00043806"/>
    <w:rsid w:val="00083ED9"/>
    <w:rsid w:val="00093A0F"/>
    <w:rsid w:val="000B61D7"/>
    <w:rsid w:val="000D4D7E"/>
    <w:rsid w:val="000F31E1"/>
    <w:rsid w:val="000F7F26"/>
    <w:rsid w:val="00115F37"/>
    <w:rsid w:val="00123261"/>
    <w:rsid w:val="00127C28"/>
    <w:rsid w:val="00152F88"/>
    <w:rsid w:val="00173E07"/>
    <w:rsid w:val="00176558"/>
    <w:rsid w:val="0018106E"/>
    <w:rsid w:val="00187420"/>
    <w:rsid w:val="001A09D8"/>
    <w:rsid w:val="001A5FE0"/>
    <w:rsid w:val="001D6ECE"/>
    <w:rsid w:val="001D70F0"/>
    <w:rsid w:val="001E55E4"/>
    <w:rsid w:val="002075F9"/>
    <w:rsid w:val="00211312"/>
    <w:rsid w:val="0021605D"/>
    <w:rsid w:val="00236594"/>
    <w:rsid w:val="00240859"/>
    <w:rsid w:val="00243129"/>
    <w:rsid w:val="00246DD9"/>
    <w:rsid w:val="00263380"/>
    <w:rsid w:val="00290CB2"/>
    <w:rsid w:val="00297D58"/>
    <w:rsid w:val="002A0C3A"/>
    <w:rsid w:val="002D28C2"/>
    <w:rsid w:val="002E2E28"/>
    <w:rsid w:val="002E503E"/>
    <w:rsid w:val="002E60E8"/>
    <w:rsid w:val="002F0343"/>
    <w:rsid w:val="002F5EAB"/>
    <w:rsid w:val="00305AAC"/>
    <w:rsid w:val="00306EDA"/>
    <w:rsid w:val="0033169F"/>
    <w:rsid w:val="00351A49"/>
    <w:rsid w:val="003637AD"/>
    <w:rsid w:val="0037000D"/>
    <w:rsid w:val="003A0F81"/>
    <w:rsid w:val="003B2A60"/>
    <w:rsid w:val="003C3B1F"/>
    <w:rsid w:val="004127B4"/>
    <w:rsid w:val="0042449E"/>
    <w:rsid w:val="004333C3"/>
    <w:rsid w:val="00441BB3"/>
    <w:rsid w:val="00442A37"/>
    <w:rsid w:val="0044780E"/>
    <w:rsid w:val="00451B3B"/>
    <w:rsid w:val="00455603"/>
    <w:rsid w:val="004601B8"/>
    <w:rsid w:val="004668F8"/>
    <w:rsid w:val="0047379D"/>
    <w:rsid w:val="0048773D"/>
    <w:rsid w:val="004A5649"/>
    <w:rsid w:val="004C2C35"/>
    <w:rsid w:val="004F6393"/>
    <w:rsid w:val="00501B21"/>
    <w:rsid w:val="00504FDB"/>
    <w:rsid w:val="0050732E"/>
    <w:rsid w:val="005204C7"/>
    <w:rsid w:val="00546880"/>
    <w:rsid w:val="00557234"/>
    <w:rsid w:val="00575D41"/>
    <w:rsid w:val="00587EDA"/>
    <w:rsid w:val="00596EF1"/>
    <w:rsid w:val="005A5BD7"/>
    <w:rsid w:val="005B0236"/>
    <w:rsid w:val="005B794B"/>
    <w:rsid w:val="005C7783"/>
    <w:rsid w:val="006016B8"/>
    <w:rsid w:val="0060178E"/>
    <w:rsid w:val="00612CDD"/>
    <w:rsid w:val="00612F5D"/>
    <w:rsid w:val="00635C78"/>
    <w:rsid w:val="00681F8D"/>
    <w:rsid w:val="00687802"/>
    <w:rsid w:val="006D5B4F"/>
    <w:rsid w:val="006D7E0C"/>
    <w:rsid w:val="006E3CA3"/>
    <w:rsid w:val="006F6BB0"/>
    <w:rsid w:val="006F6CF0"/>
    <w:rsid w:val="00704B4F"/>
    <w:rsid w:val="0073595E"/>
    <w:rsid w:val="00741A96"/>
    <w:rsid w:val="007451F0"/>
    <w:rsid w:val="00786462"/>
    <w:rsid w:val="00786D93"/>
    <w:rsid w:val="00786D96"/>
    <w:rsid w:val="00787240"/>
    <w:rsid w:val="0079174B"/>
    <w:rsid w:val="00791BE7"/>
    <w:rsid w:val="007C12A7"/>
    <w:rsid w:val="007E37E6"/>
    <w:rsid w:val="007F73A2"/>
    <w:rsid w:val="007F7744"/>
    <w:rsid w:val="00801527"/>
    <w:rsid w:val="008144FA"/>
    <w:rsid w:val="00820261"/>
    <w:rsid w:val="008208D7"/>
    <w:rsid w:val="00824F98"/>
    <w:rsid w:val="00840FB7"/>
    <w:rsid w:val="008479F3"/>
    <w:rsid w:val="00857ED9"/>
    <w:rsid w:val="008629D0"/>
    <w:rsid w:val="008972CC"/>
    <w:rsid w:val="008A1176"/>
    <w:rsid w:val="008A67B8"/>
    <w:rsid w:val="008B3BE0"/>
    <w:rsid w:val="008D3D5B"/>
    <w:rsid w:val="00904477"/>
    <w:rsid w:val="00907CF8"/>
    <w:rsid w:val="00910955"/>
    <w:rsid w:val="00974334"/>
    <w:rsid w:val="009910ED"/>
    <w:rsid w:val="009C6F62"/>
    <w:rsid w:val="009D47A5"/>
    <w:rsid w:val="009D62A0"/>
    <w:rsid w:val="009D7EE4"/>
    <w:rsid w:val="00A010F7"/>
    <w:rsid w:val="00A01C64"/>
    <w:rsid w:val="00A518BF"/>
    <w:rsid w:val="00A75DFD"/>
    <w:rsid w:val="00AA5B6C"/>
    <w:rsid w:val="00AD3597"/>
    <w:rsid w:val="00AE275F"/>
    <w:rsid w:val="00AF1339"/>
    <w:rsid w:val="00B11F18"/>
    <w:rsid w:val="00B53937"/>
    <w:rsid w:val="00B74A94"/>
    <w:rsid w:val="00B8067D"/>
    <w:rsid w:val="00B83A96"/>
    <w:rsid w:val="00BA18E2"/>
    <w:rsid w:val="00BE119E"/>
    <w:rsid w:val="00BF2256"/>
    <w:rsid w:val="00C173F9"/>
    <w:rsid w:val="00C27BC6"/>
    <w:rsid w:val="00C37800"/>
    <w:rsid w:val="00C470AA"/>
    <w:rsid w:val="00C515E0"/>
    <w:rsid w:val="00C63CA6"/>
    <w:rsid w:val="00C71479"/>
    <w:rsid w:val="00C740AA"/>
    <w:rsid w:val="00C76635"/>
    <w:rsid w:val="00C8180C"/>
    <w:rsid w:val="00CA36B7"/>
    <w:rsid w:val="00CA5B77"/>
    <w:rsid w:val="00CA7289"/>
    <w:rsid w:val="00CC0574"/>
    <w:rsid w:val="00CC1FB8"/>
    <w:rsid w:val="00CC6CB7"/>
    <w:rsid w:val="00CD2229"/>
    <w:rsid w:val="00CE2991"/>
    <w:rsid w:val="00CE51E6"/>
    <w:rsid w:val="00CF3797"/>
    <w:rsid w:val="00D1751B"/>
    <w:rsid w:val="00D253E0"/>
    <w:rsid w:val="00D260A8"/>
    <w:rsid w:val="00D261E3"/>
    <w:rsid w:val="00D3504F"/>
    <w:rsid w:val="00D46E19"/>
    <w:rsid w:val="00D61750"/>
    <w:rsid w:val="00D637E8"/>
    <w:rsid w:val="00D95E24"/>
    <w:rsid w:val="00D97F4C"/>
    <w:rsid w:val="00DA147D"/>
    <w:rsid w:val="00DC5BD3"/>
    <w:rsid w:val="00DD0CC9"/>
    <w:rsid w:val="00DD6CA5"/>
    <w:rsid w:val="00DE0F50"/>
    <w:rsid w:val="00DF523A"/>
    <w:rsid w:val="00DF7212"/>
    <w:rsid w:val="00E232F7"/>
    <w:rsid w:val="00E26774"/>
    <w:rsid w:val="00E30261"/>
    <w:rsid w:val="00E30ED7"/>
    <w:rsid w:val="00E3257A"/>
    <w:rsid w:val="00E35B35"/>
    <w:rsid w:val="00E40F3D"/>
    <w:rsid w:val="00E46B32"/>
    <w:rsid w:val="00E7765B"/>
    <w:rsid w:val="00E778C8"/>
    <w:rsid w:val="00EA1B9C"/>
    <w:rsid w:val="00EA75E0"/>
    <w:rsid w:val="00EA7D22"/>
    <w:rsid w:val="00EB0408"/>
    <w:rsid w:val="00EB4B1F"/>
    <w:rsid w:val="00F31D6D"/>
    <w:rsid w:val="00F35C39"/>
    <w:rsid w:val="00F473EA"/>
    <w:rsid w:val="00F54D99"/>
    <w:rsid w:val="00F61526"/>
    <w:rsid w:val="00F7131E"/>
    <w:rsid w:val="00F95627"/>
    <w:rsid w:val="00FC763D"/>
    <w:rsid w:val="00FD43AF"/>
    <w:rsid w:val="00FE0F31"/>
    <w:rsid w:val="00FF3631"/>
    <w:rsid w:val="00FF3CE7"/>
    <w:rsid w:val="00FF75F2"/>
    <w:rsid w:val="00FF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2A0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A0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A0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A0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9D62A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9D6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2A0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62A0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A0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A0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A0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A0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A0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A0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A0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62A0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2A0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2A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0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62A0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9D62A0"/>
    <w:rPr>
      <w:b/>
      <w:bCs/>
    </w:rPr>
  </w:style>
  <w:style w:type="character" w:styleId="Emphasis">
    <w:name w:val="Emphasis"/>
    <w:basedOn w:val="DefaultParagraphFont"/>
    <w:uiPriority w:val="20"/>
    <w:qFormat/>
    <w:rsid w:val="009D62A0"/>
    <w:rPr>
      <w:i/>
      <w:iCs/>
    </w:rPr>
  </w:style>
  <w:style w:type="paragraph" w:styleId="NoSpacing">
    <w:name w:val="No Spacing"/>
    <w:link w:val="NoSpacingChar"/>
    <w:uiPriority w:val="1"/>
    <w:qFormat/>
    <w:rsid w:val="009D62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62A0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9D62A0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A0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A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9D62A0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D62A0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9D62A0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9D62A0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D62A0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2A0"/>
    <w:pPr>
      <w:outlineLvl w:val="9"/>
    </w:pPr>
  </w:style>
  <w:style w:type="character" w:styleId="PlaceholderText">
    <w:name w:val="Placeholder Text"/>
    <w:basedOn w:val="DefaultParagraphFont"/>
    <w:uiPriority w:val="99"/>
    <w:rsid w:val="009D62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0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9D62A0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9D62A0"/>
  </w:style>
  <w:style w:type="paragraph" w:customStyle="1" w:styleId="Subsection">
    <w:name w:val="Subsection"/>
    <w:basedOn w:val="Heading2"/>
    <w:qFormat/>
    <w:rsid w:val="009D62A0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9D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A0"/>
  </w:style>
  <w:style w:type="paragraph" w:styleId="Footer">
    <w:name w:val="footer"/>
    <w:basedOn w:val="Normal"/>
    <w:link w:val="FooterChar"/>
    <w:uiPriority w:val="99"/>
    <w:unhideWhenUsed/>
    <w:rsid w:val="009D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A0"/>
  </w:style>
  <w:style w:type="paragraph" w:customStyle="1" w:styleId="PersonalName">
    <w:name w:val="Personal Name"/>
    <w:basedOn w:val="Title"/>
    <w:qFormat/>
    <w:rsid w:val="009D62A0"/>
    <w:rPr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C92ABA745A4202A53ACE1ED757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9731A-9FE3-4281-91C6-2277BAB121AA}"/>
      </w:docPartPr>
      <w:docPartBody>
        <w:p w:rsidR="000F20D2" w:rsidRDefault="00FE396F">
          <w:pPr>
            <w:pStyle w:val="EDC92ABA745A4202A53ACE1ED757F6E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D3EB6A2200143078A2ED3CB0D33D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AAF8A-A9BB-4774-9ED1-2B96193415B2}"/>
      </w:docPartPr>
      <w:docPartBody>
        <w:p w:rsidR="000F20D2" w:rsidRDefault="00FE396F">
          <w:pPr>
            <w:pStyle w:val="DD3EB6A2200143078A2ED3CB0D33D34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6CFC9323A2D4EF68BFEFA57D2045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6092B-688D-46C3-86CD-BFAE9AC7B183}"/>
      </w:docPartPr>
      <w:docPartBody>
        <w:p w:rsidR="000F20D2" w:rsidRDefault="00FE396F">
          <w:pPr>
            <w:pStyle w:val="06CFC9323A2D4EF68BFEFA57D2045AB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D53E6864DF8B41A0A41BEE1E859B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85FD-98DC-46E2-94CD-AED3F6152EDC}"/>
      </w:docPartPr>
      <w:docPartBody>
        <w:p w:rsidR="000F20D2" w:rsidRDefault="00FE396F">
          <w:pPr>
            <w:pStyle w:val="D53E6864DF8B41A0A41BEE1E859B2DE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6C29CFAF5F547559F9BE4D1ECC6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CE25-1F6A-4B4B-87C9-00EDD3ABB0F5}"/>
      </w:docPartPr>
      <w:docPartBody>
        <w:p w:rsidR="000F20D2" w:rsidRDefault="00FE396F">
          <w:pPr>
            <w:pStyle w:val="F6C29CFAF5F547559F9BE4D1ECC6ECA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3B59"/>
    <w:rsid w:val="000F20D2"/>
    <w:rsid w:val="000F360B"/>
    <w:rsid w:val="003909A5"/>
    <w:rsid w:val="004467FF"/>
    <w:rsid w:val="004934F2"/>
    <w:rsid w:val="004E01A5"/>
    <w:rsid w:val="008764D9"/>
    <w:rsid w:val="00AA3B59"/>
    <w:rsid w:val="00AA655D"/>
    <w:rsid w:val="00C37D0D"/>
    <w:rsid w:val="00FE3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F360B"/>
    <w:rPr>
      <w:color w:val="808080"/>
    </w:rPr>
  </w:style>
  <w:style w:type="paragraph" w:customStyle="1" w:styleId="EDC92ABA745A4202A53ACE1ED757F6EA">
    <w:name w:val="EDC92ABA745A4202A53ACE1ED757F6EA"/>
    <w:rsid w:val="000F360B"/>
  </w:style>
  <w:style w:type="paragraph" w:customStyle="1" w:styleId="DD3EB6A2200143078A2ED3CB0D33D346">
    <w:name w:val="DD3EB6A2200143078A2ED3CB0D33D346"/>
    <w:rsid w:val="000F360B"/>
  </w:style>
  <w:style w:type="paragraph" w:customStyle="1" w:styleId="06CFC9323A2D4EF68BFEFA57D2045AB3">
    <w:name w:val="06CFC9323A2D4EF68BFEFA57D2045AB3"/>
    <w:rsid w:val="000F360B"/>
  </w:style>
  <w:style w:type="paragraph" w:customStyle="1" w:styleId="D53E6864DF8B41A0A41BEE1E859B2DE8">
    <w:name w:val="D53E6864DF8B41A0A41BEE1E859B2DE8"/>
    <w:rsid w:val="000F360B"/>
  </w:style>
  <w:style w:type="paragraph" w:customStyle="1" w:styleId="F6C29CFAF5F547559F9BE4D1ECC6ECA8">
    <w:name w:val="F6C29CFAF5F547559F9BE4D1ECC6ECA8"/>
    <w:rsid w:val="000F360B"/>
  </w:style>
  <w:style w:type="paragraph" w:customStyle="1" w:styleId="92750C7B6C264DA2AB6D8BD4160F42B2">
    <w:name w:val="92750C7B6C264DA2AB6D8BD4160F42B2"/>
    <w:rsid w:val="000F360B"/>
  </w:style>
  <w:style w:type="paragraph" w:customStyle="1" w:styleId="FFD8A2AB86BF4E8CA3F0CD303BB87CEF">
    <w:name w:val="FFD8A2AB86BF4E8CA3F0CD303BB87CEF"/>
    <w:rsid w:val="000F360B"/>
  </w:style>
  <w:style w:type="paragraph" w:customStyle="1" w:styleId="F11E62802F2D4AB999E1815C80841018">
    <w:name w:val="F11E62802F2D4AB999E1815C80841018"/>
    <w:rsid w:val="000F360B"/>
  </w:style>
  <w:style w:type="paragraph" w:customStyle="1" w:styleId="AA521C415B884BFBB65DDB569E455C4F">
    <w:name w:val="AA521C415B884BFBB65DDB569E455C4F"/>
    <w:rsid w:val="000F360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F360B"/>
    <w:rPr>
      <w:b/>
      <w:bCs/>
      <w:i/>
      <w:iCs/>
      <w:color w:val="1F497D" w:themeColor="text2"/>
    </w:rPr>
  </w:style>
  <w:style w:type="paragraph" w:customStyle="1" w:styleId="722F2C25F3FA4433B60C516C77B80BB4">
    <w:name w:val="722F2C25F3FA4433B60C516C77B80BB4"/>
    <w:rsid w:val="000F360B"/>
  </w:style>
  <w:style w:type="paragraph" w:customStyle="1" w:styleId="F717944F612D4BD589DA04D3FEC357CB">
    <w:name w:val="F717944F612D4BD589DA04D3FEC357CB"/>
    <w:rsid w:val="000F360B"/>
  </w:style>
  <w:style w:type="paragraph" w:customStyle="1" w:styleId="D1901EC483C84EF09224093E7AA0B2EE">
    <w:name w:val="D1901EC483C84EF09224093E7AA0B2EE"/>
    <w:rsid w:val="000F360B"/>
  </w:style>
  <w:style w:type="paragraph" w:customStyle="1" w:styleId="54B7E0EF209549039539888EAE2EB584">
    <w:name w:val="54B7E0EF209549039539888EAE2EB584"/>
    <w:rsid w:val="000F360B"/>
  </w:style>
  <w:style w:type="paragraph" w:customStyle="1" w:styleId="A38AC4CABA024BFBB27108A46609D3AF">
    <w:name w:val="A38AC4CABA024BFBB27108A46609D3AF"/>
    <w:rsid w:val="000F360B"/>
  </w:style>
  <w:style w:type="character" w:styleId="Emphasis">
    <w:name w:val="Emphasis"/>
    <w:basedOn w:val="DefaultParagraphFont"/>
    <w:uiPriority w:val="20"/>
    <w:qFormat/>
    <w:rsid w:val="000F360B"/>
    <w:rPr>
      <w:i/>
      <w:iCs/>
    </w:rPr>
  </w:style>
  <w:style w:type="paragraph" w:customStyle="1" w:styleId="6AAD97943B9742CA86C8330A5D4B0317">
    <w:name w:val="6AAD97943B9742CA86C8330A5D4B0317"/>
    <w:rsid w:val="000F360B"/>
  </w:style>
  <w:style w:type="paragraph" w:customStyle="1" w:styleId="0568D3875DDE45D791A715FF70BB4CE0">
    <w:name w:val="0568D3875DDE45D791A715FF70BB4CE0"/>
    <w:rsid w:val="000F360B"/>
  </w:style>
  <w:style w:type="paragraph" w:customStyle="1" w:styleId="AC43765D13854639BB213A10A648A8AE">
    <w:name w:val="AC43765D13854639BB213A10A648A8AE"/>
    <w:rsid w:val="000F360B"/>
  </w:style>
  <w:style w:type="paragraph" w:customStyle="1" w:styleId="F76B92EEFA244F0A93C5211C3499A507">
    <w:name w:val="F76B92EEFA244F0A93C5211C3499A507"/>
    <w:rsid w:val="000F360B"/>
  </w:style>
  <w:style w:type="paragraph" w:customStyle="1" w:styleId="A7217442608B4EFBA4F42871E0DAB5C1">
    <w:name w:val="A7217442608B4EFBA4F42871E0DAB5C1"/>
    <w:rsid w:val="00AA3B59"/>
  </w:style>
  <w:style w:type="paragraph" w:customStyle="1" w:styleId="14835A49A37D43EFB0FA4684C8F5FFDD">
    <w:name w:val="14835A49A37D43EFB0FA4684C8F5FFDD"/>
    <w:rsid w:val="00AA3B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 House No. 327/14, Street No. 01, Lane No. 4, Peshawar Road, Rawalpindi Cantt.</CompanyAddress>
  <CompanyPhone>Cell No. 03036120252 , 03135002414</CompanyPhone>
  <CompanyFax/>
  <CompanyEmail>Email: shani_ejaz01@hotmail.com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96A391F-1C7B-48EA-9338-D25083EE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KHAWAJA ZEESHAN IJAZ</dc:creator>
  <cp:lastModifiedBy>khawaja zeeshan</cp:lastModifiedBy>
  <cp:revision>6</cp:revision>
  <cp:lastPrinted>2015-01-08T11:19:00Z</cp:lastPrinted>
  <dcterms:created xsi:type="dcterms:W3CDTF">2015-10-26T11:24:00Z</dcterms:created>
  <dcterms:modified xsi:type="dcterms:W3CDTF">2015-11-04T20:28:00Z</dcterms:modified>
</cp:coreProperties>
</file>